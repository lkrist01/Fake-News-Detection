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390" w:rsidRPr="00D43152" w:rsidRDefault="009F3424" w:rsidP="006D2E28">
      <w:pPr>
        <w:pStyle w:val="IOPTitle"/>
        <w:tabs>
          <w:tab w:val="left" w:pos="8625"/>
        </w:tabs>
      </w:pPr>
      <w:r>
        <w:rPr>
          <w:rStyle w:val="IOPTitleChar"/>
          <w:b/>
        </w:rPr>
        <w:t>Fake</w:t>
      </w:r>
      <w:r w:rsidR="00741078">
        <w:rPr>
          <w:rStyle w:val="IOPTitleChar"/>
          <w:b/>
        </w:rPr>
        <w:t xml:space="preserve"> and Real</w:t>
      </w:r>
      <w:r>
        <w:rPr>
          <w:rStyle w:val="IOPTitleChar"/>
          <w:b/>
        </w:rPr>
        <w:t xml:space="preserve"> news</w:t>
      </w:r>
      <w:r w:rsidR="00741078">
        <w:rPr>
          <w:rStyle w:val="IOPTitleChar"/>
          <w:b/>
        </w:rPr>
        <w:t xml:space="preserve"> detection</w:t>
      </w:r>
      <w:r w:rsidR="006D2E28">
        <w:rPr>
          <w:rStyle w:val="IOPTitleChar"/>
          <w:b/>
        </w:rPr>
        <w:tab/>
      </w:r>
    </w:p>
    <w:p w:rsidR="00D43152" w:rsidRDefault="00EB7AB7" w:rsidP="00D43152">
      <w:pPr>
        <w:pStyle w:val="IOPAuthor"/>
        <w:rPr>
          <w:vertAlign w:val="superscript"/>
        </w:rPr>
      </w:pPr>
      <w:proofErr w:type="spellStart"/>
      <w:r>
        <w:t>Christodoulos</w:t>
      </w:r>
      <w:proofErr w:type="spellEnd"/>
      <w:r>
        <w:t xml:space="preserve"> Constantinides</w:t>
      </w:r>
      <w:r w:rsidR="00D43152">
        <w:rPr>
          <w:vertAlign w:val="superscript"/>
        </w:rPr>
        <w:t>1</w:t>
      </w:r>
      <w:r w:rsidR="00D43152">
        <w:t xml:space="preserve">, </w:t>
      </w:r>
      <w:r w:rsidR="00453374">
        <w:t>Giannis Alexandrou</w:t>
      </w:r>
      <w:r w:rsidR="00D43152">
        <w:rPr>
          <w:vertAlign w:val="superscript"/>
        </w:rPr>
        <w:t>2</w:t>
      </w:r>
      <w:r w:rsidR="00D43152">
        <w:t xml:space="preserve"> and </w:t>
      </w:r>
      <w:r w:rsidR="00453374">
        <w:t>Kristian Litsis</w:t>
      </w:r>
      <w:r w:rsidR="00BE1A7F">
        <w:rPr>
          <w:vertAlign w:val="superscript"/>
        </w:rPr>
        <w:t>3</w:t>
      </w:r>
    </w:p>
    <w:p w:rsidR="00D43152" w:rsidRDefault="00D43152" w:rsidP="00D43152">
      <w:pPr>
        <w:pStyle w:val="IOPAff"/>
      </w:pPr>
      <w:r>
        <w:rPr>
          <w:vertAlign w:val="superscript"/>
        </w:rPr>
        <w:t xml:space="preserve">1 </w:t>
      </w:r>
      <w:r w:rsidR="002F4831">
        <w:t>Department</w:t>
      </w:r>
      <w:r w:rsidR="009D16F8">
        <w:t xml:space="preserve"> of</w:t>
      </w:r>
      <w:r w:rsidR="002F4831">
        <w:t xml:space="preserve"> Computer Science</w:t>
      </w:r>
      <w:r>
        <w:t xml:space="preserve">, </w:t>
      </w:r>
      <w:r w:rsidR="009D16F8">
        <w:t>University of Cyprus</w:t>
      </w:r>
      <w:r>
        <w:t xml:space="preserve">, </w:t>
      </w:r>
      <w:r w:rsidR="00EB6021">
        <w:t>Nicosia</w:t>
      </w:r>
      <w:r>
        <w:t xml:space="preserve">, </w:t>
      </w:r>
      <w:r w:rsidR="0027000F">
        <w:t>Cyprus</w:t>
      </w:r>
    </w:p>
    <w:p w:rsidR="00D43152" w:rsidRDefault="00D43152" w:rsidP="00D43152">
      <w:pPr>
        <w:pStyle w:val="IOPAff"/>
      </w:pPr>
      <w:r>
        <w:rPr>
          <w:vertAlign w:val="superscript"/>
        </w:rPr>
        <w:t xml:space="preserve">2 </w:t>
      </w:r>
      <w:r w:rsidR="00C605BF">
        <w:t>Department</w:t>
      </w:r>
      <w:r w:rsidR="009D16F8">
        <w:t xml:space="preserve"> of</w:t>
      </w:r>
      <w:r w:rsidR="00C605BF">
        <w:t xml:space="preserve"> Computer Science</w:t>
      </w:r>
      <w:r>
        <w:t xml:space="preserve">, </w:t>
      </w:r>
      <w:r w:rsidR="00A4690A">
        <w:t>University of Cyprus</w:t>
      </w:r>
      <w:r>
        <w:t xml:space="preserve">, </w:t>
      </w:r>
      <w:r w:rsidR="0047408D">
        <w:t>Nicosia, Cyprus</w:t>
      </w:r>
    </w:p>
    <w:p w:rsidR="002F4831" w:rsidRDefault="002F4831" w:rsidP="002F4831">
      <w:pPr>
        <w:pStyle w:val="IOPAff"/>
      </w:pPr>
      <w:r>
        <w:rPr>
          <w:vertAlign w:val="superscript"/>
        </w:rPr>
        <w:t xml:space="preserve">3 </w:t>
      </w:r>
      <w:r w:rsidR="00C605BF">
        <w:t>Department</w:t>
      </w:r>
      <w:r w:rsidR="009D16F8">
        <w:t xml:space="preserve"> of</w:t>
      </w:r>
      <w:r w:rsidR="00C605BF">
        <w:t xml:space="preserve"> Computer Science</w:t>
      </w:r>
      <w:r>
        <w:t xml:space="preserve">, </w:t>
      </w:r>
      <w:r w:rsidR="00A4690A">
        <w:t>University of Cyprus</w:t>
      </w:r>
      <w:r>
        <w:t xml:space="preserve">, </w:t>
      </w:r>
      <w:r w:rsidR="0047408D">
        <w:t>Nicosia, Cyprus</w:t>
      </w:r>
    </w:p>
    <w:p w:rsidR="00D74B07" w:rsidRDefault="00D74B07" w:rsidP="00D43152">
      <w:pPr>
        <w:pStyle w:val="IOPAff"/>
      </w:pPr>
    </w:p>
    <w:p w:rsidR="00261473" w:rsidRDefault="00261473" w:rsidP="00261473">
      <w:pPr>
        <w:pStyle w:val="IOPAff"/>
      </w:pPr>
      <w:r>
        <w:t xml:space="preserve">E-mail: </w:t>
      </w:r>
      <w:hyperlink r:id="rId8" w:history="1">
        <w:r w:rsidR="000C2509" w:rsidRPr="002667E9">
          <w:rPr>
            <w:rStyle w:val="Hyperlink"/>
          </w:rPr>
          <w:t>ccons04@cs.ucy.ac.cy</w:t>
        </w:r>
      </w:hyperlink>
    </w:p>
    <w:p w:rsidR="002F4831" w:rsidRDefault="00261473" w:rsidP="00D43152">
      <w:pPr>
        <w:pStyle w:val="IOPAff"/>
      </w:pPr>
      <w:r>
        <w:t xml:space="preserve">E-mail: </w:t>
      </w:r>
      <w:hyperlink r:id="rId9" w:history="1">
        <w:r w:rsidRPr="002667E9">
          <w:rPr>
            <w:rStyle w:val="Hyperlink"/>
          </w:rPr>
          <w:t>galexa05@cs.ucy.ac.cy</w:t>
        </w:r>
      </w:hyperlink>
    </w:p>
    <w:p w:rsidR="00D43152" w:rsidRDefault="00D74B07" w:rsidP="00D43152">
      <w:pPr>
        <w:pStyle w:val="IOPAff"/>
      </w:pPr>
      <w:r>
        <w:t xml:space="preserve">E-mail: </w:t>
      </w:r>
      <w:hyperlink r:id="rId10" w:history="1">
        <w:r w:rsidR="00261473" w:rsidRPr="002667E9">
          <w:rPr>
            <w:rStyle w:val="Hyperlink"/>
          </w:rPr>
          <w:t>lkrist01@cs.ucy.ac.cy</w:t>
        </w:r>
      </w:hyperlink>
    </w:p>
    <w:p w:rsidR="00261473" w:rsidRPr="00D43152" w:rsidRDefault="00261473" w:rsidP="00D43152">
      <w:pPr>
        <w:pStyle w:val="IOPAff"/>
      </w:pPr>
    </w:p>
    <w:p w:rsidR="00D43152" w:rsidRDefault="00D43152" w:rsidP="00D43152">
      <w:pPr>
        <w:pStyle w:val="IOPAff"/>
      </w:pPr>
    </w:p>
    <w:p w:rsidR="00D74B07" w:rsidRDefault="00D74B07" w:rsidP="00D43152">
      <w:pPr>
        <w:pStyle w:val="IOPAff"/>
      </w:pPr>
      <w:r>
        <w:t xml:space="preserve">Received </w:t>
      </w:r>
      <w:proofErr w:type="spellStart"/>
      <w:r>
        <w:t>xxxxxx</w:t>
      </w:r>
      <w:proofErr w:type="spellEnd"/>
    </w:p>
    <w:p w:rsidR="00D74B07" w:rsidRDefault="00D74B07" w:rsidP="00D43152">
      <w:pPr>
        <w:pStyle w:val="IOPAff"/>
      </w:pPr>
      <w:r>
        <w:t xml:space="preserve">Accepted for publication </w:t>
      </w:r>
      <w:proofErr w:type="spellStart"/>
      <w:r>
        <w:t>xxxxxx</w:t>
      </w:r>
      <w:proofErr w:type="spellEnd"/>
    </w:p>
    <w:p w:rsidR="00D74B07" w:rsidRDefault="00D74B07" w:rsidP="00D43152">
      <w:pPr>
        <w:pStyle w:val="IOPAff"/>
      </w:pPr>
      <w:r>
        <w:t xml:space="preserve">Published </w:t>
      </w:r>
      <w:proofErr w:type="spellStart"/>
      <w:r>
        <w:t>xxxxxx</w:t>
      </w:r>
      <w:proofErr w:type="spellEnd"/>
    </w:p>
    <w:p w:rsidR="00D74B07" w:rsidRDefault="00D74B07" w:rsidP="00D74B07">
      <w:pPr>
        <w:pStyle w:val="IOPH1"/>
      </w:pPr>
      <w:r>
        <w:t>Abstract</w:t>
      </w:r>
    </w:p>
    <w:p w:rsidR="00BE3E3B" w:rsidRDefault="0049725E" w:rsidP="00D74B07">
      <w:pPr>
        <w:pStyle w:val="IOPAbsText"/>
        <w:rPr>
          <w:noProof/>
        </w:rPr>
      </w:pPr>
      <w:r>
        <w:rPr>
          <w:noProof/>
        </w:rPr>
        <w:t>“Fake news” was not a term many peo</w:t>
      </w:r>
      <w:r w:rsidR="004C6B50">
        <w:rPr>
          <w:noProof/>
        </w:rPr>
        <w:t>ple used four</w:t>
      </w:r>
      <w:r w:rsidR="00AF7CBC">
        <w:rPr>
          <w:noProof/>
        </w:rPr>
        <w:t xml:space="preserve"> years ago,but nowdays it is arguably on</w:t>
      </w:r>
      <w:r w:rsidR="00B36086">
        <w:rPr>
          <w:noProof/>
        </w:rPr>
        <w:t>e</w:t>
      </w:r>
      <w:r w:rsidR="00AF7CBC">
        <w:rPr>
          <w:noProof/>
        </w:rPr>
        <w:t xml:space="preserve"> of the most serious </w:t>
      </w:r>
      <w:r w:rsidR="00707077">
        <w:rPr>
          <w:noProof/>
        </w:rPr>
        <w:t>chall</w:t>
      </w:r>
      <w:r w:rsidR="00236A11">
        <w:rPr>
          <w:noProof/>
        </w:rPr>
        <w:t>enges facing the news</w:t>
      </w:r>
      <w:r w:rsidR="00F20CEB">
        <w:rPr>
          <w:noProof/>
        </w:rPr>
        <w:t xml:space="preserve"> and media</w:t>
      </w:r>
      <w:r w:rsidR="00236A11">
        <w:rPr>
          <w:noProof/>
        </w:rPr>
        <w:t xml:space="preserve"> industry today.</w:t>
      </w:r>
      <w:r w:rsidR="005B5C36" w:rsidRPr="005B5C36">
        <w:t xml:space="preserve"> </w:t>
      </w:r>
      <w:r w:rsidR="005B5C36" w:rsidRPr="005B5C36">
        <w:rPr>
          <w:noProof/>
        </w:rPr>
        <w:t>Fake news is written and published usually with the intent to mislead in order to damage an agency, entity, or person, and/or gain financially</w:t>
      </w:r>
      <w:r w:rsidR="00375AF9">
        <w:rPr>
          <w:noProof/>
        </w:rPr>
        <w:t xml:space="preserve"> or politically</w:t>
      </w:r>
      <w:r w:rsidR="009523DD">
        <w:rPr>
          <w:noProof/>
        </w:rPr>
        <w:t xml:space="preserve"> advantages</w:t>
      </w:r>
      <w:r w:rsidR="00375AF9">
        <w:rPr>
          <w:noProof/>
        </w:rPr>
        <w:t>,[3][4][5</w:t>
      </w:r>
      <w:r w:rsidR="005B5C36" w:rsidRPr="005B5C36">
        <w:rPr>
          <w:noProof/>
        </w:rPr>
        <w:t>] often using sensationalist, dishonest, or outright fabricated headlines to increase readership. Similarly, clickbait stories and headlines earn advertisi</w:t>
      </w:r>
      <w:r w:rsidR="00375AF9">
        <w:rPr>
          <w:noProof/>
        </w:rPr>
        <w:t>ng revenue from this activity.[3</w:t>
      </w:r>
      <w:r w:rsidR="005B5C36">
        <w:rPr>
          <w:noProof/>
        </w:rPr>
        <w:t>]</w:t>
      </w:r>
      <w:r w:rsidR="009375D0">
        <w:rPr>
          <w:noProof/>
        </w:rPr>
        <w:t xml:space="preserve"> </w:t>
      </w:r>
      <w:r w:rsidR="00AF6A6C" w:rsidRPr="00AF6A6C">
        <w:rPr>
          <w:noProof/>
        </w:rPr>
        <w:t>Fake news undermines serious media coverage and makes it more difficult for journalists to cover significant news stories.[</w:t>
      </w:r>
      <w:r w:rsidR="00576D97">
        <w:rPr>
          <w:noProof/>
        </w:rPr>
        <w:t>6</w:t>
      </w:r>
      <w:r w:rsidR="00AF6A6C">
        <w:rPr>
          <w:noProof/>
        </w:rPr>
        <w:t>]</w:t>
      </w:r>
    </w:p>
    <w:p w:rsidR="000F16B5" w:rsidRDefault="000F16B5" w:rsidP="000F16B5">
      <w:pPr>
        <w:pStyle w:val="IOPAbsText"/>
        <w:rPr>
          <w:noProof/>
        </w:rPr>
      </w:pPr>
    </w:p>
    <w:p w:rsidR="000F16B5" w:rsidRDefault="000F16B5" w:rsidP="000F16B5">
      <w:pPr>
        <w:pStyle w:val="IOPAbsText"/>
        <w:rPr>
          <w:noProof/>
        </w:rPr>
      </w:pPr>
    </w:p>
    <w:p w:rsidR="000F16B5" w:rsidRDefault="000F16B5" w:rsidP="000F16B5">
      <w:pPr>
        <w:pStyle w:val="IOPAbsText"/>
        <w:rPr>
          <w:noProof/>
        </w:rPr>
      </w:pPr>
      <w:r>
        <w:rPr>
          <w:noProof/>
        </w:rPr>
        <w:t>General Terms Algorithms</w:t>
      </w:r>
    </w:p>
    <w:p w:rsidR="000F16B5" w:rsidRDefault="000F16B5" w:rsidP="00D74B07">
      <w:pPr>
        <w:pStyle w:val="IOPAbsText"/>
        <w:rPr>
          <w:noProof/>
        </w:rPr>
      </w:pPr>
    </w:p>
    <w:p w:rsidR="000F16B5" w:rsidRDefault="000F16B5" w:rsidP="00D74B07">
      <w:pPr>
        <w:pStyle w:val="IOPAbsText"/>
        <w:rPr>
          <w:noProof/>
        </w:rPr>
      </w:pPr>
      <w:r>
        <w:rPr>
          <w:noProof/>
        </w:rPr>
        <w:t>Keywords Hamming distance, near-duplicate, similarity, search, sketch, fingerprint, web crawl, web document</w:t>
      </w:r>
    </w:p>
    <w:p w:rsidR="005223F4" w:rsidRDefault="005223F4" w:rsidP="000F16B5">
      <w:pPr>
        <w:pStyle w:val="IOPKwd"/>
        <w:pBdr>
          <w:bottom w:val="single" w:sz="4" w:space="0" w:color="auto"/>
        </w:pBdr>
      </w:pPr>
    </w:p>
    <w:p w:rsidR="004D2E4E" w:rsidRDefault="004D2E4E" w:rsidP="005223F4">
      <w:pPr>
        <w:pStyle w:val="IOPAbsText"/>
        <w:sectPr w:rsidR="004D2E4E" w:rsidSect="003A5833">
          <w:headerReference w:type="default" r:id="rId11"/>
          <w:footerReference w:type="default" r:id="rId12"/>
          <w:pgSz w:w="11906" w:h="16838"/>
          <w:pgMar w:top="2098" w:right="907" w:bottom="1474" w:left="907" w:header="709" w:footer="709" w:gutter="0"/>
          <w:cols w:space="708"/>
          <w:docGrid w:linePitch="360"/>
        </w:sectPr>
      </w:pPr>
    </w:p>
    <w:p w:rsidR="00A40AFB" w:rsidRDefault="00A40AFB" w:rsidP="00A40AFB">
      <w:pPr>
        <w:pStyle w:val="IOPH1"/>
      </w:pPr>
      <w:r>
        <w:t xml:space="preserve">1. </w:t>
      </w:r>
      <w:r w:rsidR="00D40C1A">
        <w:t>Introduction</w:t>
      </w:r>
      <w:r w:rsidR="009441CF">
        <w:t xml:space="preserve"> </w:t>
      </w:r>
    </w:p>
    <w:p w:rsidR="008A3916" w:rsidRDefault="00EC5A20" w:rsidP="0055274C">
      <w:pPr>
        <w:pStyle w:val="IOPText"/>
        <w:rPr>
          <w:noProof/>
        </w:rPr>
      </w:pPr>
      <w:r w:rsidRPr="00EC5A20">
        <w:rPr>
          <w:noProof/>
        </w:rPr>
        <w:t>Duplication of content on the Internet is inevitable, whether it be intentional or accidental, malicious or coincidental.</w:t>
      </w:r>
      <w:r w:rsidR="001B5927">
        <w:rPr>
          <w:noProof/>
        </w:rPr>
        <w:t xml:space="preserve"> There are several types of duplicate documents.True duplicates are the documents that are identical in content but they differ by the URL.</w:t>
      </w:r>
      <w:r w:rsidR="00FE6919">
        <w:rPr>
          <w:noProof/>
        </w:rPr>
        <w:t xml:space="preserve">A near duplicate </w:t>
      </w:r>
      <w:r w:rsidR="009F0C54">
        <w:t>document</w:t>
      </w:r>
      <w:r w:rsidR="00DC7AE4">
        <w:t xml:space="preserve"> differs</w:t>
      </w:r>
      <w:r w:rsidR="009F0C54">
        <w:t xml:space="preserve"> </w:t>
      </w:r>
      <w:r w:rsidR="004B6DC8">
        <w:t>by a tiny fraction from the original one, it could be an image, text or even the</w:t>
      </w:r>
      <w:r w:rsidR="00773633">
        <w:t xml:space="preserve"> order of the text.</w:t>
      </w:r>
      <w:r w:rsidR="006C6C5F">
        <w:t xml:space="preserve"> It is very important to have an algorithm that will detect both of these cases</w:t>
      </w:r>
      <w:r w:rsidR="00FB1A1C">
        <w:t xml:space="preserve"> having a good </w:t>
      </w:r>
      <w:r w:rsidR="00214316">
        <w:t xml:space="preserve">time and space complexity. </w:t>
      </w:r>
      <w:r w:rsidR="006C6C5F">
        <w:t xml:space="preserve">  </w:t>
      </w:r>
    </w:p>
    <w:p w:rsidR="00D40C1A" w:rsidRDefault="00D40C1A" w:rsidP="005335FD">
      <w:pPr>
        <w:pStyle w:val="IOPText"/>
        <w:ind w:firstLine="0"/>
        <w:rPr>
          <w:noProof/>
        </w:rPr>
      </w:pPr>
      <w:r w:rsidRPr="00D40C1A">
        <w:rPr>
          <w:noProof/>
        </w:rPr>
        <w:t>We were given a dataset with fake and real news annotated from various fact checking sites[7] and we crawled</w:t>
      </w:r>
      <w:r w:rsidR="006968C5">
        <w:rPr>
          <w:noProof/>
        </w:rPr>
        <w:t xml:space="preserve"> and scraped </w:t>
      </w:r>
      <w:r w:rsidRPr="00D40C1A">
        <w:rPr>
          <w:noProof/>
        </w:rPr>
        <w:t xml:space="preserve"> the web to find near duplicate articles and label them correspondingly. For achieving this we used the simhash[8] algorithm</w:t>
      </w:r>
      <w:r w:rsidR="006031CE">
        <w:rPr>
          <w:noProof/>
        </w:rPr>
        <w:t>.</w:t>
      </w:r>
    </w:p>
    <w:p w:rsidR="00E45EF1" w:rsidRDefault="00E45EF1" w:rsidP="005335FD">
      <w:pPr>
        <w:pStyle w:val="IOPText"/>
        <w:ind w:firstLine="0"/>
        <w:rPr>
          <w:noProof/>
        </w:rPr>
      </w:pPr>
    </w:p>
    <w:p w:rsidR="00A464E9" w:rsidRDefault="009A2883" w:rsidP="005335FD">
      <w:pPr>
        <w:pStyle w:val="IOPText"/>
        <w:ind w:firstLine="0"/>
        <w:rPr>
          <w:noProof/>
        </w:rPr>
      </w:pPr>
      <w:r>
        <w:rPr>
          <w:noProof/>
        </w:rPr>
        <w:t xml:space="preserve">From our tests we came to several conclusions regarding the impact of the search engine </w:t>
      </w:r>
      <w:r w:rsidR="0012113E">
        <w:rPr>
          <w:noProof/>
        </w:rPr>
        <w:t xml:space="preserve">that has </w:t>
      </w:r>
      <w:r>
        <w:rPr>
          <w:noProof/>
        </w:rPr>
        <w:t>to the number of duplicate articles detected.</w:t>
      </w:r>
      <w:r w:rsidR="001A4516">
        <w:rPr>
          <w:noProof/>
        </w:rPr>
        <w:t xml:space="preserve"> Because the dataset comes from fact checking websites , the search engine firstly displays these websites, pushing any duplicate articles to </w:t>
      </w:r>
      <w:r w:rsidR="00133094">
        <w:rPr>
          <w:noProof/>
        </w:rPr>
        <w:t xml:space="preserve">a </w:t>
      </w:r>
      <w:r w:rsidR="001A4516">
        <w:rPr>
          <w:noProof/>
        </w:rPr>
        <w:t>lower result position.</w:t>
      </w:r>
      <w:r w:rsidR="00F73E1A">
        <w:rPr>
          <w:noProof/>
        </w:rPr>
        <w:t>Also there are many</w:t>
      </w:r>
      <w:r w:rsidR="009053CC">
        <w:rPr>
          <w:noProof/>
        </w:rPr>
        <w:t xml:space="preserve"> websites </w:t>
      </w:r>
      <w:r w:rsidR="00F73E1A">
        <w:rPr>
          <w:noProof/>
        </w:rPr>
        <w:t>that reference fake articles</w:t>
      </w:r>
      <w:r w:rsidR="009053CC">
        <w:rPr>
          <w:noProof/>
        </w:rPr>
        <w:t xml:space="preserve"> , and as a result they are not considered duplicates by our hashing algorithm.</w:t>
      </w:r>
      <w:r w:rsidR="00F73E1A">
        <w:rPr>
          <w:noProof/>
        </w:rPr>
        <w:t xml:space="preserve"> Other issue is that a subject can be expressed by different words , and this is a weakness for locality sensitive hashing algorithms.</w:t>
      </w:r>
      <w:r w:rsidR="00260D28">
        <w:rPr>
          <w:noProof/>
        </w:rPr>
        <w:t xml:space="preserve"> Additionaly we have noticed a huge dependency on the </w:t>
      </w:r>
      <w:r w:rsidR="00C6345A">
        <w:rPr>
          <w:noProof/>
        </w:rPr>
        <w:t>hamming distance threshold. With a very strict threshold we have many true negatives , mainly because most of the times we d</w:t>
      </w:r>
      <w:r w:rsidR="00455DA7">
        <w:rPr>
          <w:noProof/>
        </w:rPr>
        <w:t>eal with near duplicates, and also the parser may bring additional information, such as elements of the website.</w:t>
      </w:r>
    </w:p>
    <w:p w:rsidR="0055274C" w:rsidRDefault="0055274C" w:rsidP="0055274C">
      <w:pPr>
        <w:pStyle w:val="IOPH2"/>
        <w:rPr>
          <w:rFonts w:ascii="Times New Roman" w:hAnsi="Times New Roman" w:cstheme="minorBidi"/>
          <w:i w:val="0"/>
          <w:noProof/>
          <w:sz w:val="20"/>
          <w:szCs w:val="22"/>
        </w:rPr>
      </w:pPr>
    </w:p>
    <w:p w:rsidR="005C6ECE" w:rsidRDefault="005C6ECE" w:rsidP="005C6ECE">
      <w:pPr>
        <w:pStyle w:val="IOPH1"/>
      </w:pPr>
      <w:r>
        <w:t xml:space="preserve">2. Implementation </w:t>
      </w:r>
    </w:p>
    <w:p w:rsidR="0055274C" w:rsidRDefault="005C6ECE" w:rsidP="0055274C">
      <w:pPr>
        <w:pStyle w:val="IOPText"/>
        <w:rPr>
          <w:noProof/>
        </w:rPr>
      </w:pPr>
      <w:r>
        <w:rPr>
          <w:noProof/>
        </w:rPr>
        <w:t>First, we used the simhash algorithm to create a fingerprint of the fake and true dataset that are given and store them in a database.</w:t>
      </w:r>
      <w:r w:rsidR="00B361E9">
        <w:rPr>
          <w:noProof/>
        </w:rPr>
        <w:t xml:space="preserve"> </w:t>
      </w:r>
      <w:r>
        <w:rPr>
          <w:noProof/>
        </w:rPr>
        <w:t>Then, we crawled the web searching for similar articles based on the title of the article that we are going to compare. We used custom search engine API[9] provided by Google.</w:t>
      </w:r>
      <w:r w:rsidR="003679FE">
        <w:rPr>
          <w:noProof/>
        </w:rPr>
        <w:t xml:space="preserve"> The links returned by the API were downloaded and parsed using newspaper library[10] in Python. Again using the simhash algorithm, we generated a fingerprint for each of the article downloaded and we compared them using the simhash and considering a duplicate </w:t>
      </w:r>
      <w:r w:rsidR="0059704D">
        <w:rPr>
          <w:noProof/>
        </w:rPr>
        <w:t>document distances lower than 5</w:t>
      </w:r>
      <w:r w:rsidR="003679FE">
        <w:rPr>
          <w:noProof/>
        </w:rPr>
        <w:t xml:space="preserve"> bits.</w:t>
      </w:r>
      <w:r>
        <w:rPr>
          <w:noProof/>
        </w:rPr>
        <w:t xml:space="preserve"> </w:t>
      </w:r>
    </w:p>
    <w:p w:rsidR="00DB2B60" w:rsidRDefault="00DB2B60" w:rsidP="0055274C">
      <w:pPr>
        <w:pStyle w:val="IOPText"/>
        <w:rPr>
          <w:noProof/>
        </w:rPr>
      </w:pPr>
    </w:p>
    <w:p w:rsidR="001A6149" w:rsidRDefault="001A6149" w:rsidP="001A6149">
      <w:pPr>
        <w:pStyle w:val="IOPText"/>
        <w:ind w:firstLine="0"/>
        <w:rPr>
          <w:b/>
          <w:noProof/>
        </w:rPr>
      </w:pPr>
    </w:p>
    <w:p w:rsidR="003679FE" w:rsidRDefault="001A6149" w:rsidP="001A6149">
      <w:pPr>
        <w:pStyle w:val="IOPText"/>
        <w:ind w:firstLine="0"/>
        <w:rPr>
          <w:b/>
          <w:noProof/>
        </w:rPr>
      </w:pPr>
      <w:r>
        <w:rPr>
          <w:b/>
          <w:noProof/>
        </w:rPr>
        <w:t xml:space="preserve">2.1 SimHash </w:t>
      </w:r>
    </w:p>
    <w:p w:rsidR="00DC7A44" w:rsidRDefault="00DC7A44" w:rsidP="001A6149">
      <w:pPr>
        <w:pStyle w:val="IOPText"/>
        <w:ind w:firstLine="0"/>
        <w:rPr>
          <w:b/>
          <w:noProof/>
        </w:rPr>
      </w:pPr>
    </w:p>
    <w:p w:rsidR="00F4349D" w:rsidRDefault="00827F96" w:rsidP="001A6149">
      <w:pPr>
        <w:pStyle w:val="IOPText"/>
        <w:ind w:firstLine="0"/>
        <w:rPr>
          <w:noProof/>
        </w:rPr>
      </w:pPr>
      <w:r>
        <w:rPr>
          <w:b/>
          <w:noProof/>
        </w:rPr>
        <w:t xml:space="preserve">   </w:t>
      </w:r>
      <w:r>
        <w:rPr>
          <w:noProof/>
        </w:rPr>
        <w:t>First, we create k-grams of the document.</w:t>
      </w:r>
      <w:r w:rsidR="00DE134B">
        <w:rPr>
          <w:noProof/>
        </w:rPr>
        <w:t xml:space="preserve"> Through experimentation, we found that the optimal k is 5. Then, we use a cryptographic hash function to all the shingles. The purpose of the cryptographic hash function is to avoid collisions. In our case, we have used MD5.</w:t>
      </w:r>
      <w:r w:rsidR="00F4349D">
        <w:rPr>
          <w:noProof/>
        </w:rPr>
        <w:t xml:space="preserve"> For each bit position we count the number of input hashes with that bit set (1) and subtract the number of input hashes with that bit not set (0). Once done, every position with negative counter is set to 0 in the result and for every other position is set to 1.</w:t>
      </w:r>
    </w:p>
    <w:p w:rsidR="007B5916" w:rsidRDefault="007B5916" w:rsidP="001A6149">
      <w:pPr>
        <w:pStyle w:val="IOPText"/>
        <w:ind w:firstLine="0"/>
        <w:rPr>
          <w:noProof/>
        </w:rPr>
      </w:pPr>
    </w:p>
    <w:p w:rsidR="007B5916" w:rsidRDefault="007B5916" w:rsidP="001A6149">
      <w:pPr>
        <w:pStyle w:val="IOPText"/>
        <w:ind w:firstLine="0"/>
        <w:rPr>
          <w:noProof/>
        </w:rPr>
      </w:pPr>
    </w:p>
    <w:p w:rsidR="007B5916" w:rsidRDefault="007B5916" w:rsidP="001A6149">
      <w:pPr>
        <w:pStyle w:val="IOPText"/>
        <w:ind w:firstLine="0"/>
        <w:rPr>
          <w:noProof/>
        </w:rPr>
      </w:pPr>
    </w:p>
    <w:p w:rsidR="007B5916" w:rsidRPr="00827F96" w:rsidRDefault="007B5916" w:rsidP="001A6149">
      <w:pPr>
        <w:pStyle w:val="IOPText"/>
        <w:ind w:firstLine="0"/>
        <w:rPr>
          <w:noProof/>
        </w:rPr>
      </w:pPr>
    </w:p>
    <w:p w:rsidR="001A6149" w:rsidRDefault="001A6149" w:rsidP="0055274C">
      <w:pPr>
        <w:pStyle w:val="IOPText"/>
        <w:rPr>
          <w:noProof/>
        </w:rPr>
      </w:pPr>
      <w:r>
        <w:rPr>
          <w:noProof/>
          <w:lang w:eastAsia="en-GB"/>
        </w:rPr>
        <w:drawing>
          <wp:inline distT="0" distB="0" distL="0" distR="0">
            <wp:extent cx="3131820" cy="300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ash_i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9539" cy="3010953"/>
                    </a:xfrm>
                    <a:prstGeom prst="rect">
                      <a:avLst/>
                    </a:prstGeom>
                  </pic:spPr>
                </pic:pic>
              </a:graphicData>
            </a:graphic>
          </wp:inline>
        </w:drawing>
      </w:r>
    </w:p>
    <w:p w:rsidR="003B5F71" w:rsidRDefault="003B5F71" w:rsidP="0055274C">
      <w:pPr>
        <w:pStyle w:val="IOPText"/>
        <w:rPr>
          <w:noProof/>
        </w:rPr>
      </w:pPr>
    </w:p>
    <w:p w:rsidR="003B5F71" w:rsidRDefault="003B5F71" w:rsidP="0055274C">
      <w:pPr>
        <w:pStyle w:val="IOPText"/>
        <w:rPr>
          <w:noProof/>
        </w:rPr>
      </w:pPr>
    </w:p>
    <w:p w:rsidR="003B5F71" w:rsidRDefault="003B5F71" w:rsidP="0055274C">
      <w:pPr>
        <w:pStyle w:val="IOPText"/>
        <w:rPr>
          <w:noProof/>
        </w:rPr>
      </w:pPr>
    </w:p>
    <w:p w:rsidR="003B5F71" w:rsidRDefault="003B5F71" w:rsidP="0055274C">
      <w:pPr>
        <w:pStyle w:val="IOPText"/>
        <w:rPr>
          <w:noProof/>
        </w:rPr>
      </w:pPr>
    </w:p>
    <w:p w:rsidR="003B5F71" w:rsidRDefault="003B5F71" w:rsidP="0055274C">
      <w:pPr>
        <w:pStyle w:val="IOPText"/>
        <w:rPr>
          <w:noProof/>
        </w:rPr>
      </w:pPr>
    </w:p>
    <w:p w:rsidR="003B5F71" w:rsidRDefault="003B5F71" w:rsidP="0055274C">
      <w:pPr>
        <w:pStyle w:val="IOPText"/>
        <w:rPr>
          <w:noProof/>
        </w:rPr>
      </w:pPr>
    </w:p>
    <w:p w:rsidR="007B5916" w:rsidRDefault="007B5916" w:rsidP="0055274C">
      <w:pPr>
        <w:pStyle w:val="IOPText"/>
        <w:rPr>
          <w:noProof/>
        </w:rPr>
      </w:pPr>
    </w:p>
    <w:p w:rsidR="00827F96" w:rsidRDefault="00F4349D" w:rsidP="0055274C">
      <w:pPr>
        <w:pStyle w:val="IOPText"/>
        <w:rPr>
          <w:noProof/>
        </w:rPr>
      </w:pPr>
      <w:r>
        <w:rPr>
          <w:noProof/>
        </w:rPr>
        <w:t>To measure the similarity of two hashes we count the number of bits that differ between two queries as measure of dis</w:t>
      </w:r>
      <w:r w:rsidR="003B5F71">
        <w:rPr>
          <w:noProof/>
        </w:rPr>
        <w:t>s</w:t>
      </w:r>
      <w:r>
        <w:rPr>
          <w:noProof/>
        </w:rPr>
        <w:t>imilarity.</w:t>
      </w:r>
      <w:r w:rsidR="003B5F71">
        <w:rPr>
          <w:noProof/>
        </w:rPr>
        <w:t xml:space="preserve"> By doing this, we achieve dimensionality reduction because instead of storing hashes for each document, we aggregate them into one singe integer that will represent all hashes as a fingerprint.</w:t>
      </w:r>
    </w:p>
    <w:p w:rsidR="00917E6D" w:rsidRDefault="00917E6D" w:rsidP="0055274C">
      <w:pPr>
        <w:pStyle w:val="IOPText"/>
        <w:rPr>
          <w:noProof/>
        </w:rPr>
      </w:pPr>
    </w:p>
    <w:p w:rsidR="00F4349D" w:rsidRDefault="00F4349D" w:rsidP="0055274C">
      <w:pPr>
        <w:pStyle w:val="IOPText"/>
        <w:rPr>
          <w:noProof/>
        </w:rPr>
      </w:pPr>
      <w:r>
        <w:rPr>
          <w:noProof/>
          <w:lang w:eastAsia="en-GB"/>
        </w:rPr>
        <w:drawing>
          <wp:inline distT="0" distB="0" distL="0" distR="0">
            <wp:extent cx="3513455" cy="1430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hash-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582" cy="1438245"/>
                    </a:xfrm>
                    <a:prstGeom prst="rect">
                      <a:avLst/>
                    </a:prstGeom>
                  </pic:spPr>
                </pic:pic>
              </a:graphicData>
            </a:graphic>
          </wp:inline>
        </w:drawing>
      </w:r>
    </w:p>
    <w:p w:rsidR="00F7788E" w:rsidRDefault="00435901" w:rsidP="006228A2">
      <w:pPr>
        <w:pStyle w:val="IOPH1"/>
        <w:rPr>
          <w:b w:val="0"/>
          <w:noProof/>
          <w:sz w:val="20"/>
          <w:szCs w:val="20"/>
        </w:rPr>
      </w:pPr>
      <w:r>
        <w:rPr>
          <w:b w:val="0"/>
          <w:noProof/>
          <w:sz w:val="20"/>
          <w:szCs w:val="20"/>
        </w:rPr>
        <w:t>In order to find similar hashes, we divide them into groups, as shown below.</w:t>
      </w:r>
      <w:r w:rsidR="009F4298">
        <w:rPr>
          <w:b w:val="0"/>
          <w:noProof/>
          <w:sz w:val="20"/>
          <w:szCs w:val="20"/>
        </w:rPr>
        <w:t xml:space="preserve"> We notice that, for n different bits we have at most </w:t>
      </w:r>
      <w:r w:rsidR="001846F0">
        <w:rPr>
          <w:b w:val="0"/>
          <w:noProof/>
          <w:sz w:val="20"/>
          <w:szCs w:val="20"/>
        </w:rPr>
        <w:t>n different groups.</w:t>
      </w:r>
      <w:r>
        <w:rPr>
          <w:b w:val="0"/>
          <w:noProof/>
          <w:sz w:val="20"/>
          <w:szCs w:val="20"/>
        </w:rPr>
        <w:t xml:space="preserve"> </w:t>
      </w:r>
    </w:p>
    <w:p w:rsidR="003B5F71" w:rsidRPr="003B5F71" w:rsidRDefault="003B5F71" w:rsidP="006228A2">
      <w:pPr>
        <w:pStyle w:val="IOPH1"/>
        <w:rPr>
          <w:b w:val="0"/>
          <w:noProof/>
          <w:sz w:val="20"/>
          <w:szCs w:val="20"/>
        </w:rPr>
      </w:pPr>
      <w:r>
        <w:rPr>
          <w:b w:val="0"/>
          <w:noProof/>
          <w:sz w:val="20"/>
          <w:szCs w:val="20"/>
          <w:lang w:eastAsia="en-GB"/>
        </w:rPr>
        <w:drawing>
          <wp:inline distT="0" distB="0" distL="0" distR="0">
            <wp:extent cx="3665859" cy="77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hash-pigeon-ho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7607" cy="771893"/>
                    </a:xfrm>
                    <a:prstGeom prst="rect">
                      <a:avLst/>
                    </a:prstGeom>
                  </pic:spPr>
                </pic:pic>
              </a:graphicData>
            </a:graphic>
          </wp:inline>
        </w:drawing>
      </w:r>
    </w:p>
    <w:p w:rsidR="00435901" w:rsidRDefault="00435901" w:rsidP="006228A2">
      <w:pPr>
        <w:pStyle w:val="IOPH1"/>
        <w:rPr>
          <w:b w:val="0"/>
          <w:noProof/>
          <w:sz w:val="20"/>
          <w:szCs w:val="20"/>
        </w:rPr>
      </w:pPr>
      <w:r>
        <w:rPr>
          <w:b w:val="0"/>
          <w:noProof/>
          <w:sz w:val="20"/>
          <w:szCs w:val="20"/>
        </w:rPr>
        <w:t>For each permutation we sort them and measure the bit difference between the neighbouring hashes</w:t>
      </w:r>
      <w:r w:rsidR="00492D5C">
        <w:rPr>
          <w:b w:val="0"/>
          <w:noProof/>
          <w:sz w:val="20"/>
          <w:szCs w:val="20"/>
        </w:rPr>
        <w:t xml:space="preserve"> with the same prefix</w:t>
      </w:r>
      <w:r>
        <w:rPr>
          <w:b w:val="0"/>
          <w:noProof/>
          <w:sz w:val="20"/>
          <w:szCs w:val="20"/>
        </w:rPr>
        <w:t xml:space="preserve"> in ascending order.</w:t>
      </w:r>
      <w:r w:rsidR="00653B5C">
        <w:rPr>
          <w:b w:val="0"/>
          <w:noProof/>
          <w:sz w:val="20"/>
          <w:szCs w:val="20"/>
        </w:rPr>
        <w:t xml:space="preserve"> This will cause the near duplicates to be close for comparison and the difference will be in the least significant bits</w:t>
      </w:r>
      <w:r w:rsidR="00EA56AD">
        <w:rPr>
          <w:b w:val="0"/>
          <w:noProof/>
          <w:sz w:val="20"/>
          <w:szCs w:val="20"/>
        </w:rPr>
        <w:t>.</w:t>
      </w:r>
      <w:r w:rsidR="00653B5C">
        <w:rPr>
          <w:b w:val="0"/>
          <w:noProof/>
          <w:sz w:val="20"/>
          <w:szCs w:val="20"/>
        </w:rPr>
        <w:t xml:space="preserve"> </w:t>
      </w:r>
    </w:p>
    <w:p w:rsidR="00435901" w:rsidRPr="00435901" w:rsidRDefault="00435901" w:rsidP="006228A2">
      <w:pPr>
        <w:pStyle w:val="IOPH1"/>
        <w:rPr>
          <w:b w:val="0"/>
          <w:noProof/>
          <w:sz w:val="20"/>
          <w:szCs w:val="20"/>
        </w:rPr>
      </w:pPr>
      <w:r>
        <w:rPr>
          <w:b w:val="0"/>
          <w:noProof/>
          <w:sz w:val="20"/>
          <w:szCs w:val="20"/>
          <w:lang w:eastAsia="en-GB"/>
        </w:rPr>
        <w:drawing>
          <wp:inline distT="0" distB="0" distL="0" distR="0">
            <wp:extent cx="3640595" cy="1781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hash-multiple-sorting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3370" cy="1787425"/>
                    </a:xfrm>
                    <a:prstGeom prst="rect">
                      <a:avLst/>
                    </a:prstGeom>
                  </pic:spPr>
                </pic:pic>
              </a:graphicData>
            </a:graphic>
          </wp:inline>
        </w:drawing>
      </w:r>
    </w:p>
    <w:p w:rsidR="007B5916" w:rsidRPr="00D9493C" w:rsidRDefault="00D9493C" w:rsidP="006228A2">
      <w:pPr>
        <w:pStyle w:val="IOPH1"/>
        <w:rPr>
          <w:b w:val="0"/>
          <w:noProof/>
          <w:sz w:val="20"/>
        </w:rPr>
      </w:pPr>
      <w:r>
        <w:rPr>
          <w:b w:val="0"/>
          <w:noProof/>
          <w:sz w:val="20"/>
        </w:rPr>
        <w:t xml:space="preserve">The time complexity for this algorithm is O(d*ln(n)) where d is the number of permutations and </w:t>
      </w:r>
      <w:r w:rsidR="004B28C5">
        <w:rPr>
          <w:b w:val="0"/>
          <w:noProof/>
          <w:sz w:val="20"/>
        </w:rPr>
        <w:t>ln(n) is the time complexity for comparing hashes that share the same prefix.</w:t>
      </w:r>
    </w:p>
    <w:p w:rsidR="00FC5C37" w:rsidRDefault="00FC5C37" w:rsidP="00FC5C37">
      <w:pPr>
        <w:pStyle w:val="IOPText"/>
        <w:ind w:firstLine="0"/>
        <w:rPr>
          <w:b/>
          <w:noProof/>
        </w:rPr>
      </w:pPr>
    </w:p>
    <w:p w:rsidR="00FC5C37" w:rsidRDefault="00FC5C37" w:rsidP="00FC5C37">
      <w:pPr>
        <w:pStyle w:val="IOPText"/>
        <w:ind w:firstLine="0"/>
        <w:rPr>
          <w:b/>
          <w:noProof/>
          <w:sz w:val="22"/>
        </w:rPr>
      </w:pPr>
      <w:r w:rsidRPr="003A2D4C">
        <w:rPr>
          <w:b/>
          <w:noProof/>
          <w:sz w:val="22"/>
        </w:rPr>
        <w:lastRenderedPageBreak/>
        <w:t>2</w:t>
      </w:r>
      <w:r w:rsidR="00D64E1F" w:rsidRPr="003A2D4C">
        <w:rPr>
          <w:b/>
          <w:noProof/>
          <w:sz w:val="22"/>
        </w:rPr>
        <w:t>.2</w:t>
      </w:r>
      <w:r w:rsidR="003A2D4C">
        <w:rPr>
          <w:b/>
          <w:noProof/>
          <w:sz w:val="22"/>
        </w:rPr>
        <w:t xml:space="preserve"> Data</w:t>
      </w:r>
      <w:r w:rsidR="00D64E1F" w:rsidRPr="003A2D4C">
        <w:rPr>
          <w:b/>
          <w:noProof/>
          <w:sz w:val="22"/>
        </w:rPr>
        <w:t xml:space="preserve"> storage</w:t>
      </w:r>
      <w:r w:rsidR="003A2D4C">
        <w:rPr>
          <w:b/>
          <w:noProof/>
          <w:sz w:val="22"/>
        </w:rPr>
        <w:t xml:space="preserve"> procedure </w:t>
      </w:r>
      <w:r w:rsidR="00D64E1F" w:rsidRPr="003A2D4C">
        <w:rPr>
          <w:b/>
          <w:noProof/>
          <w:sz w:val="22"/>
        </w:rPr>
        <w:t>in Database</w:t>
      </w:r>
    </w:p>
    <w:p w:rsidR="005F533E" w:rsidRDefault="005F533E" w:rsidP="00FC5C37">
      <w:pPr>
        <w:pStyle w:val="IOPText"/>
        <w:ind w:firstLine="0"/>
        <w:rPr>
          <w:b/>
          <w:noProof/>
          <w:sz w:val="22"/>
        </w:rPr>
      </w:pPr>
    </w:p>
    <w:p w:rsidR="005F533E" w:rsidRDefault="009900D0" w:rsidP="00FC5C37">
      <w:pPr>
        <w:pStyle w:val="IOPText"/>
        <w:ind w:firstLine="0"/>
        <w:rPr>
          <w:szCs w:val="20"/>
        </w:rPr>
      </w:pPr>
      <w:r>
        <w:rPr>
          <w:noProof/>
          <w:szCs w:val="20"/>
        </w:rPr>
        <w:t>For our purposes we have used MySQL database</w:t>
      </w:r>
      <w:r w:rsidR="00E758D7">
        <w:rPr>
          <w:noProof/>
          <w:szCs w:val="20"/>
        </w:rPr>
        <w:t xml:space="preserve"> because it provides fast information retrieval and quality of service</w:t>
      </w:r>
      <w:r w:rsidR="005A6536">
        <w:rPr>
          <w:noProof/>
          <w:szCs w:val="20"/>
        </w:rPr>
        <w:t>.</w:t>
      </w:r>
      <w:r w:rsidR="00752203">
        <w:rPr>
          <w:noProof/>
          <w:szCs w:val="20"/>
        </w:rPr>
        <w:t xml:space="preserve"> We</w:t>
      </w:r>
      <w:r w:rsidR="009E66E8">
        <w:rPr>
          <w:noProof/>
          <w:szCs w:val="20"/>
        </w:rPr>
        <w:t xml:space="preserve"> store </w:t>
      </w:r>
      <w:r w:rsidR="00652531">
        <w:rPr>
          <w:noProof/>
          <w:szCs w:val="20"/>
        </w:rPr>
        <w:t>th</w:t>
      </w:r>
      <w:r w:rsidR="009E66E8">
        <w:rPr>
          <w:noProof/>
          <w:szCs w:val="20"/>
        </w:rPr>
        <w:t xml:space="preserve">e </w:t>
      </w:r>
      <w:r w:rsidR="00652531">
        <w:rPr>
          <w:noProof/>
          <w:szCs w:val="20"/>
        </w:rPr>
        <w:t>URLs searched in a table called urls</w:t>
      </w:r>
      <w:r w:rsidR="009E66E8">
        <w:rPr>
          <w:noProof/>
          <w:szCs w:val="20"/>
        </w:rPr>
        <w:t xml:space="preserve"> with their simhash value</w:t>
      </w:r>
      <w:r w:rsidR="00652531">
        <w:rPr>
          <w:noProof/>
          <w:szCs w:val="20"/>
        </w:rPr>
        <w:t xml:space="preserve"> and any duplicate urls matched from the web in a separate table called duplicate_urls.</w:t>
      </w:r>
      <w:r w:rsidR="006619D0">
        <w:rPr>
          <w:noProof/>
          <w:szCs w:val="20"/>
        </w:rPr>
        <w:t xml:space="preserve"> We try several number of bits as a threshold distance for each url we scrape and we keep them so we can extract information to compare how different values affect TN(True nega</w:t>
      </w:r>
      <w:r w:rsidR="0004589B">
        <w:rPr>
          <w:noProof/>
          <w:szCs w:val="20"/>
        </w:rPr>
        <w:t>t</w:t>
      </w:r>
      <w:r w:rsidR="006619D0">
        <w:rPr>
          <w:noProof/>
          <w:szCs w:val="20"/>
        </w:rPr>
        <w:t>ives) and FP (False positives).</w:t>
      </w:r>
      <w:r w:rsidR="00990CC3">
        <w:rPr>
          <w:noProof/>
          <w:szCs w:val="20"/>
        </w:rPr>
        <w:t xml:space="preserve"> </w:t>
      </w:r>
      <w:r w:rsidR="001B7E44">
        <w:rPr>
          <w:noProof/>
          <w:szCs w:val="20"/>
        </w:rPr>
        <w:t xml:space="preserve">Due to limitations on the sql queries </w:t>
      </w:r>
      <w:r w:rsidR="006E4AD4">
        <w:rPr>
          <w:noProof/>
          <w:szCs w:val="20"/>
        </w:rPr>
        <w:t xml:space="preserve">regarding the comparison of the hashes described above </w:t>
      </w:r>
      <w:r w:rsidR="005C1B02">
        <w:rPr>
          <w:noProof/>
          <w:szCs w:val="20"/>
        </w:rPr>
        <w:t xml:space="preserve">we </w:t>
      </w:r>
      <w:r w:rsidR="00D3348E">
        <w:rPr>
          <w:noProof/>
          <w:szCs w:val="20"/>
        </w:rPr>
        <w:t xml:space="preserve">have to load </w:t>
      </w:r>
      <w:r w:rsidR="00B2068A">
        <w:rPr>
          <w:noProof/>
          <w:szCs w:val="20"/>
        </w:rPr>
        <w:t xml:space="preserve">all the records </w:t>
      </w:r>
      <w:r w:rsidR="00955F78">
        <w:rPr>
          <w:noProof/>
          <w:szCs w:val="20"/>
        </w:rPr>
        <w:t>to the main memory and</w:t>
      </w:r>
      <w:r w:rsidR="0036358C">
        <w:rPr>
          <w:noProof/>
          <w:szCs w:val="20"/>
        </w:rPr>
        <w:t xml:space="preserve"> then compare</w:t>
      </w:r>
      <w:r w:rsidR="0080205D">
        <w:rPr>
          <w:noProof/>
          <w:szCs w:val="20"/>
        </w:rPr>
        <w:t xml:space="preserve"> them</w:t>
      </w:r>
      <w:r w:rsidR="0036358C">
        <w:rPr>
          <w:noProof/>
          <w:szCs w:val="20"/>
        </w:rPr>
        <w:t xml:space="preserve"> with each article that google custom search has provided.</w:t>
      </w:r>
      <w:r w:rsidR="009E66E8">
        <w:rPr>
          <w:noProof/>
          <w:szCs w:val="20"/>
        </w:rPr>
        <w:t xml:space="preserve"> </w:t>
      </w:r>
      <w:r w:rsidR="00652531">
        <w:rPr>
          <w:noProof/>
          <w:szCs w:val="20"/>
        </w:rPr>
        <w:t xml:space="preserve"> </w:t>
      </w:r>
    </w:p>
    <w:p w:rsidR="0087209E" w:rsidRDefault="0087209E" w:rsidP="00FC5C37">
      <w:pPr>
        <w:pStyle w:val="IOPText"/>
        <w:ind w:firstLine="0"/>
        <w:rPr>
          <w:szCs w:val="20"/>
        </w:rPr>
      </w:pPr>
    </w:p>
    <w:p w:rsidR="0087209E" w:rsidRPr="00781F70" w:rsidRDefault="0087209E" w:rsidP="00FC5C37">
      <w:pPr>
        <w:pStyle w:val="IOPText"/>
        <w:ind w:firstLine="0"/>
        <w:rPr>
          <w:szCs w:val="20"/>
        </w:rPr>
      </w:pPr>
    </w:p>
    <w:p w:rsidR="004655C9" w:rsidRPr="003A2D4C" w:rsidRDefault="005F533E" w:rsidP="00FC5C37">
      <w:pPr>
        <w:pStyle w:val="IOPText"/>
        <w:ind w:firstLine="0"/>
        <w:rPr>
          <w:b/>
          <w:noProof/>
          <w:sz w:val="22"/>
        </w:rPr>
      </w:pPr>
      <w:r>
        <w:rPr>
          <w:b/>
          <w:noProof/>
          <w:sz w:val="22"/>
          <w:lang w:eastAsia="en-GB"/>
        </w:rPr>
        <w:drawing>
          <wp:inline distT="0" distB="0" distL="0" distR="0">
            <wp:extent cx="3124200" cy="2095500"/>
            <wp:effectExtent l="0" t="0" r="0" b="0"/>
            <wp:docPr id="2" name="Picture 2" descr="C:\Users\Krist\Desktop\57068555_2264864796909337_18133528661616230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Desktop\57068555_2264864796909337_1813352866161623040_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4200" cy="2095500"/>
                    </a:xfrm>
                    <a:prstGeom prst="rect">
                      <a:avLst/>
                    </a:prstGeom>
                    <a:noFill/>
                    <a:ln>
                      <a:noFill/>
                    </a:ln>
                  </pic:spPr>
                </pic:pic>
              </a:graphicData>
            </a:graphic>
          </wp:inline>
        </w:drawing>
      </w:r>
    </w:p>
    <w:p w:rsidR="00BF3FBE" w:rsidRDefault="00BF3FBE" w:rsidP="00BF3FBE">
      <w:pPr>
        <w:pStyle w:val="IOPText"/>
        <w:ind w:firstLine="0"/>
        <w:rPr>
          <w:noProof/>
          <w:sz w:val="22"/>
        </w:rPr>
      </w:pPr>
    </w:p>
    <w:p w:rsidR="003A5E8C" w:rsidRDefault="003A5E8C" w:rsidP="00BF3FBE">
      <w:pPr>
        <w:pStyle w:val="IOPText"/>
        <w:ind w:firstLine="0"/>
        <w:rPr>
          <w:noProof/>
          <w:sz w:val="22"/>
        </w:rPr>
      </w:pPr>
    </w:p>
    <w:p w:rsidR="003A5E8C" w:rsidRPr="00BF3FBE" w:rsidRDefault="003A5E8C" w:rsidP="00BF3FBE">
      <w:pPr>
        <w:pStyle w:val="IOPText"/>
        <w:ind w:firstLine="0"/>
        <w:rPr>
          <w:noProof/>
          <w:sz w:val="22"/>
        </w:rPr>
      </w:pPr>
    </w:p>
    <w:p w:rsidR="007B5916" w:rsidRDefault="00BF3FBE" w:rsidP="00BF3FBE">
      <w:pPr>
        <w:pStyle w:val="IOPText"/>
        <w:ind w:firstLine="0"/>
        <w:rPr>
          <w:b/>
          <w:noProof/>
          <w:sz w:val="22"/>
        </w:rPr>
      </w:pPr>
      <w:r w:rsidRPr="003A2D4C">
        <w:rPr>
          <w:b/>
          <w:noProof/>
          <w:sz w:val="22"/>
        </w:rPr>
        <w:t>2.</w:t>
      </w:r>
      <w:r>
        <w:rPr>
          <w:b/>
          <w:noProof/>
          <w:sz w:val="22"/>
        </w:rPr>
        <w:t>3 Webcrawling</w:t>
      </w:r>
      <w:r w:rsidR="004F1E30">
        <w:rPr>
          <w:b/>
          <w:noProof/>
          <w:sz w:val="22"/>
        </w:rPr>
        <w:t xml:space="preserve"> and web sc</w:t>
      </w:r>
      <w:r w:rsidR="00CE2618">
        <w:rPr>
          <w:b/>
          <w:noProof/>
          <w:sz w:val="22"/>
        </w:rPr>
        <w:t>r</w:t>
      </w:r>
      <w:r w:rsidR="004F1E30">
        <w:rPr>
          <w:b/>
          <w:noProof/>
          <w:sz w:val="22"/>
        </w:rPr>
        <w:t>aping</w:t>
      </w:r>
      <w:r>
        <w:rPr>
          <w:b/>
          <w:noProof/>
          <w:sz w:val="22"/>
        </w:rPr>
        <w:t xml:space="preserve"> </w:t>
      </w:r>
    </w:p>
    <w:p w:rsidR="0066154F" w:rsidRDefault="0066154F" w:rsidP="00BF3FBE">
      <w:pPr>
        <w:pStyle w:val="IOPText"/>
        <w:ind w:firstLine="0"/>
        <w:rPr>
          <w:b/>
          <w:noProof/>
          <w:sz w:val="22"/>
        </w:rPr>
      </w:pPr>
    </w:p>
    <w:p w:rsidR="0066154F" w:rsidRPr="006C7624" w:rsidRDefault="006C7624" w:rsidP="00BF3FBE">
      <w:pPr>
        <w:pStyle w:val="IOPText"/>
        <w:ind w:firstLine="0"/>
        <w:rPr>
          <w:noProof/>
        </w:rPr>
      </w:pPr>
      <w:r>
        <w:rPr>
          <w:noProof/>
        </w:rPr>
        <w:t>For data processing we used the newspaper</w:t>
      </w:r>
      <w:r w:rsidR="003412A4">
        <w:rPr>
          <w:noProof/>
        </w:rPr>
        <w:t>[</w:t>
      </w:r>
      <w:r w:rsidR="00D4656B">
        <w:rPr>
          <w:noProof/>
        </w:rPr>
        <w:t>9</w:t>
      </w:r>
      <w:r w:rsidR="003412A4">
        <w:rPr>
          <w:noProof/>
        </w:rPr>
        <w:t>]</w:t>
      </w:r>
      <w:r>
        <w:rPr>
          <w:noProof/>
        </w:rPr>
        <w:t xml:space="preserve"> API for python</w:t>
      </w:r>
      <w:r w:rsidR="00F812BF">
        <w:rPr>
          <w:noProof/>
        </w:rPr>
        <w:t>.</w:t>
      </w:r>
      <w:r w:rsidR="00C06CA6">
        <w:rPr>
          <w:noProof/>
        </w:rPr>
        <w:t xml:space="preserve"> </w:t>
      </w:r>
      <w:r w:rsidR="00F812BF">
        <w:rPr>
          <w:noProof/>
        </w:rPr>
        <w:t xml:space="preserve">We took urls from our datasets and </w:t>
      </w:r>
      <w:r w:rsidR="00B23A5E">
        <w:rPr>
          <w:noProof/>
        </w:rPr>
        <w:t xml:space="preserve">use the library for extracting </w:t>
      </w:r>
      <w:r w:rsidR="009D4A21">
        <w:rPr>
          <w:noProof/>
        </w:rPr>
        <w:t>features like the title and the text of the article.</w:t>
      </w:r>
      <w:r w:rsidR="000340C7">
        <w:rPr>
          <w:noProof/>
        </w:rPr>
        <w:t xml:space="preserve"> By using the library, we removed all the unneces</w:t>
      </w:r>
      <w:r w:rsidR="003E04C6">
        <w:rPr>
          <w:noProof/>
        </w:rPr>
        <w:t>s</w:t>
      </w:r>
      <w:r w:rsidR="000340C7">
        <w:rPr>
          <w:noProof/>
        </w:rPr>
        <w:t>ary</w:t>
      </w:r>
      <w:r w:rsidR="005D5A01">
        <w:rPr>
          <w:noProof/>
        </w:rPr>
        <w:t xml:space="preserve"> elements</w:t>
      </w:r>
      <w:r w:rsidR="001353CF">
        <w:rPr>
          <w:noProof/>
        </w:rPr>
        <w:t xml:space="preserve"> that the web use</w:t>
      </w:r>
      <w:r w:rsidR="003D6062">
        <w:rPr>
          <w:noProof/>
        </w:rPr>
        <w:t>s</w:t>
      </w:r>
      <w:r w:rsidR="001353CF">
        <w:rPr>
          <w:noProof/>
        </w:rPr>
        <w:t xml:space="preserve"> like tags,</w:t>
      </w:r>
      <w:r w:rsidR="00D73E30">
        <w:rPr>
          <w:noProof/>
        </w:rPr>
        <w:t xml:space="preserve"> headers</w:t>
      </w:r>
      <w:r w:rsidR="001353CF">
        <w:rPr>
          <w:noProof/>
        </w:rPr>
        <w:t>,</w:t>
      </w:r>
      <w:r w:rsidR="00D73E30">
        <w:rPr>
          <w:noProof/>
        </w:rPr>
        <w:t xml:space="preserve"> </w:t>
      </w:r>
      <w:r w:rsidR="001353CF">
        <w:rPr>
          <w:noProof/>
        </w:rPr>
        <w:t xml:space="preserve">photos and also </w:t>
      </w:r>
      <w:r w:rsidR="00D73E30">
        <w:rPr>
          <w:noProof/>
        </w:rPr>
        <w:t xml:space="preserve">some </w:t>
      </w:r>
      <w:r w:rsidR="00133615">
        <w:t>advertisements.</w:t>
      </w:r>
      <w:r w:rsidR="00FD2F61">
        <w:t xml:space="preserve"> </w:t>
      </w:r>
      <w:r w:rsidR="00486E66">
        <w:t>There were also some problems with some of the links that couldn’t be parsed by the library</w:t>
      </w:r>
      <w:r w:rsidR="00667DB4">
        <w:t xml:space="preserve">. </w:t>
      </w:r>
      <w:r w:rsidR="00E52B27">
        <w:t xml:space="preserve">We used the </w:t>
      </w:r>
      <w:proofErr w:type="spellStart"/>
      <w:proofErr w:type="gramStart"/>
      <w:r w:rsidR="00E52B27">
        <w:t>url</w:t>
      </w:r>
      <w:r w:rsidR="003412A4">
        <w:t>lib</w:t>
      </w:r>
      <w:proofErr w:type="spellEnd"/>
      <w:r w:rsidR="003412A4">
        <w:t>[</w:t>
      </w:r>
      <w:proofErr w:type="gramEnd"/>
      <w:r w:rsidR="00D4656B">
        <w:t>10</w:t>
      </w:r>
      <w:r w:rsidR="003412A4">
        <w:t xml:space="preserve">] </w:t>
      </w:r>
      <w:r w:rsidR="003852C8">
        <w:t xml:space="preserve">to compare the host name of the links that google custom search engine returned </w:t>
      </w:r>
      <w:r w:rsidR="005E4383">
        <w:t xml:space="preserve">so that we won’t </w:t>
      </w:r>
      <w:r w:rsidR="00B868F3">
        <w:t xml:space="preserve">mark </w:t>
      </w:r>
      <w:r w:rsidR="00FB3C0C">
        <w:t>the same document as duplicate.</w:t>
      </w:r>
    </w:p>
    <w:p w:rsidR="00917299" w:rsidRDefault="00917299" w:rsidP="00BF3FBE">
      <w:pPr>
        <w:pStyle w:val="IOPText"/>
        <w:ind w:firstLine="0"/>
        <w:rPr>
          <w:b/>
          <w:noProof/>
          <w:sz w:val="22"/>
        </w:rPr>
      </w:pPr>
    </w:p>
    <w:p w:rsidR="007F5FA7" w:rsidRDefault="007F5FA7" w:rsidP="00BF3FBE">
      <w:pPr>
        <w:pStyle w:val="IOPText"/>
        <w:ind w:firstLine="0"/>
        <w:rPr>
          <w:b/>
          <w:noProof/>
          <w:sz w:val="22"/>
        </w:rPr>
      </w:pPr>
    </w:p>
    <w:p w:rsidR="007F5FA7" w:rsidRDefault="007F5FA7" w:rsidP="00BF3FBE">
      <w:pPr>
        <w:pStyle w:val="IOPText"/>
        <w:ind w:firstLine="0"/>
        <w:rPr>
          <w:b/>
          <w:noProof/>
          <w:sz w:val="22"/>
        </w:rPr>
      </w:pPr>
    </w:p>
    <w:p w:rsidR="00917299" w:rsidRDefault="00917299" w:rsidP="00BF3FBE">
      <w:pPr>
        <w:pStyle w:val="IOPText"/>
        <w:ind w:firstLine="0"/>
        <w:rPr>
          <w:b/>
          <w:noProof/>
          <w:sz w:val="22"/>
        </w:rPr>
      </w:pPr>
    </w:p>
    <w:p w:rsidR="00336EDC" w:rsidRDefault="00336EDC" w:rsidP="006228A2">
      <w:pPr>
        <w:pStyle w:val="IOPH1"/>
        <w:rPr>
          <w:noProof/>
        </w:rPr>
      </w:pPr>
    </w:p>
    <w:p w:rsidR="006744F0" w:rsidRDefault="006744F0" w:rsidP="006228A2">
      <w:pPr>
        <w:pStyle w:val="IOPH1"/>
        <w:rPr>
          <w:noProof/>
        </w:rPr>
      </w:pPr>
    </w:p>
    <w:p w:rsidR="00674589" w:rsidRDefault="00674589" w:rsidP="006228A2">
      <w:pPr>
        <w:pStyle w:val="IOPH1"/>
        <w:rPr>
          <w:noProof/>
        </w:rPr>
      </w:pPr>
      <w:r>
        <w:rPr>
          <w:noProof/>
        </w:rPr>
        <w:t>3</w:t>
      </w:r>
      <w:r w:rsidR="00E32BDB">
        <w:rPr>
          <w:noProof/>
        </w:rPr>
        <w:t>.</w:t>
      </w:r>
      <w:r>
        <w:rPr>
          <w:noProof/>
        </w:rPr>
        <w:t xml:space="preserve"> Related work</w:t>
      </w:r>
    </w:p>
    <w:p w:rsidR="00C260D4" w:rsidRDefault="0019671E" w:rsidP="006228A2">
      <w:pPr>
        <w:pStyle w:val="IOPH1"/>
        <w:rPr>
          <w:b w:val="0"/>
          <w:noProof/>
          <w:sz w:val="20"/>
          <w:szCs w:val="20"/>
        </w:rPr>
      </w:pPr>
      <w:r>
        <w:rPr>
          <w:noProof/>
        </w:rPr>
        <w:t xml:space="preserve"> </w:t>
      </w:r>
      <w:r w:rsidR="00B70E39">
        <w:rPr>
          <w:noProof/>
        </w:rPr>
        <w:t xml:space="preserve">3.1 </w:t>
      </w:r>
      <w:r w:rsidR="009E2063">
        <w:rPr>
          <w:noProof/>
        </w:rPr>
        <w:t>Duplicate</w:t>
      </w:r>
      <w:r w:rsidR="00C260D4">
        <w:rPr>
          <w:noProof/>
        </w:rPr>
        <w:t>-detection systems</w:t>
      </w:r>
    </w:p>
    <w:p w:rsidR="007F767B" w:rsidRDefault="001D3F06" w:rsidP="006228A2">
      <w:pPr>
        <w:pStyle w:val="IOPH1"/>
        <w:rPr>
          <w:b w:val="0"/>
          <w:noProof/>
          <w:sz w:val="20"/>
          <w:szCs w:val="20"/>
        </w:rPr>
      </w:pPr>
      <w:r>
        <w:rPr>
          <w:b w:val="0"/>
          <w:noProof/>
          <w:sz w:val="20"/>
          <w:szCs w:val="20"/>
        </w:rPr>
        <w:t>Duplicate</w:t>
      </w:r>
      <w:r w:rsidR="00EB6B2A">
        <w:rPr>
          <w:b w:val="0"/>
          <w:noProof/>
          <w:sz w:val="20"/>
          <w:szCs w:val="20"/>
        </w:rPr>
        <w:t xml:space="preserve"> detection</w:t>
      </w:r>
      <w:r w:rsidR="00EB0DC2">
        <w:rPr>
          <w:b w:val="0"/>
          <w:noProof/>
          <w:sz w:val="20"/>
          <w:szCs w:val="20"/>
        </w:rPr>
        <w:t xml:space="preserve"> systems are used for </w:t>
      </w:r>
      <w:r w:rsidR="006744F0">
        <w:rPr>
          <w:b w:val="0"/>
          <w:noProof/>
          <w:sz w:val="20"/>
          <w:szCs w:val="20"/>
        </w:rPr>
        <w:t>several</w:t>
      </w:r>
      <w:r w:rsidR="00EB0DC2">
        <w:rPr>
          <w:b w:val="0"/>
          <w:noProof/>
          <w:sz w:val="20"/>
          <w:szCs w:val="20"/>
        </w:rPr>
        <w:t xml:space="preserve"> types of documents collections.</w:t>
      </w:r>
    </w:p>
    <w:p w:rsidR="00CD4B32" w:rsidRDefault="008A203F" w:rsidP="006228A2">
      <w:pPr>
        <w:pStyle w:val="IOPH1"/>
        <w:rPr>
          <w:b w:val="0"/>
          <w:noProof/>
          <w:sz w:val="20"/>
          <w:szCs w:val="20"/>
        </w:rPr>
      </w:pPr>
      <w:r>
        <w:rPr>
          <w:b w:val="0"/>
          <w:noProof/>
          <w:sz w:val="20"/>
          <w:szCs w:val="20"/>
        </w:rPr>
        <w:t>One appl</w:t>
      </w:r>
      <w:r w:rsidR="009F64E2">
        <w:rPr>
          <w:b w:val="0"/>
          <w:noProof/>
          <w:sz w:val="20"/>
          <w:szCs w:val="20"/>
        </w:rPr>
        <w:t>ication of these systems is</w:t>
      </w:r>
      <w:r>
        <w:rPr>
          <w:b w:val="0"/>
          <w:noProof/>
          <w:sz w:val="20"/>
          <w:szCs w:val="20"/>
        </w:rPr>
        <w:t xml:space="preserve"> in </w:t>
      </w:r>
      <w:r w:rsidRPr="008A203F">
        <w:rPr>
          <w:noProof/>
          <w:sz w:val="20"/>
          <w:szCs w:val="20"/>
        </w:rPr>
        <w:t>Web Documents</w:t>
      </w:r>
      <w:r>
        <w:rPr>
          <w:noProof/>
          <w:sz w:val="20"/>
          <w:szCs w:val="20"/>
        </w:rPr>
        <w:t xml:space="preserve"> </w:t>
      </w:r>
      <w:r>
        <w:rPr>
          <w:b w:val="0"/>
          <w:noProof/>
          <w:sz w:val="20"/>
          <w:szCs w:val="20"/>
        </w:rPr>
        <w:t>w</w:t>
      </w:r>
      <w:r w:rsidR="00902AFB">
        <w:rPr>
          <w:b w:val="0"/>
          <w:noProof/>
          <w:sz w:val="20"/>
          <w:szCs w:val="20"/>
        </w:rPr>
        <w:t>h</w:t>
      </w:r>
      <w:r>
        <w:rPr>
          <w:b w:val="0"/>
          <w:noProof/>
          <w:sz w:val="20"/>
          <w:szCs w:val="20"/>
        </w:rPr>
        <w:t xml:space="preserve">ere we find </w:t>
      </w:r>
      <w:r w:rsidR="00D62E81">
        <w:rPr>
          <w:b w:val="0"/>
          <w:sz w:val="20"/>
          <w:szCs w:val="20"/>
        </w:rPr>
        <w:t>rela</w:t>
      </w:r>
      <w:r>
        <w:rPr>
          <w:b w:val="0"/>
          <w:sz w:val="20"/>
          <w:szCs w:val="20"/>
        </w:rPr>
        <w:t>ted</w:t>
      </w:r>
      <w:r>
        <w:rPr>
          <w:b w:val="0"/>
          <w:noProof/>
          <w:sz w:val="20"/>
          <w:szCs w:val="20"/>
        </w:rPr>
        <w:t>-pages</w:t>
      </w:r>
      <w:r w:rsidR="008311CB">
        <w:rPr>
          <w:b w:val="0"/>
          <w:noProof/>
          <w:sz w:val="20"/>
          <w:szCs w:val="20"/>
        </w:rPr>
        <w:t>[11]</w:t>
      </w:r>
      <w:r>
        <w:rPr>
          <w:b w:val="0"/>
          <w:noProof/>
          <w:sz w:val="20"/>
          <w:szCs w:val="20"/>
        </w:rPr>
        <w:t xml:space="preserve">, for </w:t>
      </w:r>
      <w:r>
        <w:rPr>
          <w:b w:val="0"/>
          <w:sz w:val="20"/>
          <w:szCs w:val="20"/>
        </w:rPr>
        <w:t>identifying</w:t>
      </w:r>
      <w:r>
        <w:rPr>
          <w:b w:val="0"/>
          <w:noProof/>
          <w:sz w:val="20"/>
          <w:szCs w:val="20"/>
        </w:rPr>
        <w:t xml:space="preserve"> web mirrors</w:t>
      </w:r>
      <w:r w:rsidR="00CD4B32">
        <w:rPr>
          <w:b w:val="0"/>
          <w:noProof/>
          <w:sz w:val="20"/>
          <w:szCs w:val="20"/>
        </w:rPr>
        <w:t>.</w:t>
      </w:r>
      <w:r w:rsidR="007B2FEF" w:rsidRPr="007B2FEF">
        <w:rPr>
          <w:b w:val="0"/>
          <w:noProof/>
          <w:sz w:val="20"/>
          <w:szCs w:val="20"/>
        </w:rPr>
        <w:t xml:space="preserve"> </w:t>
      </w:r>
      <w:r w:rsidR="007B2FEF">
        <w:rPr>
          <w:b w:val="0"/>
          <w:noProof/>
          <w:sz w:val="20"/>
          <w:szCs w:val="20"/>
        </w:rPr>
        <w:t xml:space="preserve">Our work is focused in this category </w:t>
      </w:r>
      <w:r w:rsidR="005C3E60">
        <w:rPr>
          <w:b w:val="0"/>
          <w:noProof/>
          <w:sz w:val="20"/>
          <w:szCs w:val="20"/>
        </w:rPr>
        <w:t>for identify</w:t>
      </w:r>
      <w:r w:rsidR="007B2FEF">
        <w:rPr>
          <w:b w:val="0"/>
          <w:noProof/>
          <w:sz w:val="20"/>
          <w:szCs w:val="20"/>
        </w:rPr>
        <w:t>ing near duplicate websites that are similar with our dataset.</w:t>
      </w:r>
      <w:r w:rsidR="003E5D95">
        <w:rPr>
          <w:b w:val="0"/>
          <w:noProof/>
          <w:sz w:val="20"/>
          <w:szCs w:val="20"/>
        </w:rPr>
        <w:t xml:space="preserve">We see a use of these systems also for detecting near-duplicates for </w:t>
      </w:r>
      <w:r w:rsidR="003E5D95" w:rsidRPr="00E80622">
        <w:rPr>
          <w:noProof/>
          <w:sz w:val="20"/>
          <w:szCs w:val="20"/>
        </w:rPr>
        <w:t>spam detections</w:t>
      </w:r>
      <w:r w:rsidR="00C309E8">
        <w:rPr>
          <w:b w:val="0"/>
          <w:noProof/>
          <w:sz w:val="20"/>
          <w:szCs w:val="20"/>
        </w:rPr>
        <w:t>[12]</w:t>
      </w:r>
      <w:r w:rsidR="00ED2339">
        <w:rPr>
          <w:b w:val="0"/>
          <w:noProof/>
          <w:sz w:val="20"/>
          <w:szCs w:val="20"/>
        </w:rPr>
        <w:t xml:space="preserve"> in emails</w:t>
      </w:r>
      <w:r w:rsidR="002566BA">
        <w:rPr>
          <w:b w:val="0"/>
          <w:noProof/>
          <w:sz w:val="20"/>
          <w:szCs w:val="20"/>
        </w:rPr>
        <w:t>.</w:t>
      </w:r>
      <w:r w:rsidR="00C775B0" w:rsidRPr="00C775B0">
        <w:t xml:space="preserve"> </w:t>
      </w:r>
      <w:r w:rsidR="00C775B0" w:rsidRPr="00C775B0">
        <w:rPr>
          <w:b w:val="0"/>
          <w:noProof/>
          <w:sz w:val="20"/>
          <w:szCs w:val="20"/>
        </w:rPr>
        <w:t>Given a large number of recently</w:t>
      </w:r>
      <w:r w:rsidR="00C9445F">
        <w:rPr>
          <w:b w:val="0"/>
          <w:noProof/>
          <w:sz w:val="20"/>
          <w:szCs w:val="20"/>
        </w:rPr>
        <w:t xml:space="preserve"> </w:t>
      </w:r>
      <w:r w:rsidR="00C775B0" w:rsidRPr="00C775B0">
        <w:rPr>
          <w:b w:val="0"/>
          <w:noProof/>
          <w:sz w:val="20"/>
          <w:szCs w:val="20"/>
        </w:rPr>
        <w:t xml:space="preserve">received e-mails, the </w:t>
      </w:r>
      <w:r w:rsidR="00C775B0">
        <w:rPr>
          <w:b w:val="0"/>
          <w:noProof/>
          <w:sz w:val="20"/>
          <w:szCs w:val="20"/>
        </w:rPr>
        <w:t xml:space="preserve">goal is to identify SPAM before </w:t>
      </w:r>
      <w:r w:rsidR="00C775B0" w:rsidRPr="00C775B0">
        <w:rPr>
          <w:b w:val="0"/>
          <w:noProof/>
          <w:sz w:val="20"/>
          <w:szCs w:val="20"/>
        </w:rPr>
        <w:t>depositing</w:t>
      </w:r>
      <w:r w:rsidR="00F6188F">
        <w:rPr>
          <w:b w:val="0"/>
          <w:noProof/>
          <w:sz w:val="20"/>
          <w:szCs w:val="20"/>
        </w:rPr>
        <w:t xml:space="preserve"> the e-mail into recipients </w:t>
      </w:r>
      <w:r w:rsidR="00C775B0">
        <w:rPr>
          <w:b w:val="0"/>
          <w:noProof/>
          <w:sz w:val="20"/>
          <w:szCs w:val="20"/>
        </w:rPr>
        <w:t>mailboxes.</w:t>
      </w:r>
      <w:r w:rsidR="00EE496A">
        <w:rPr>
          <w:b w:val="0"/>
          <w:sz w:val="20"/>
          <w:szCs w:val="20"/>
        </w:rPr>
        <w:t>Various</w:t>
      </w:r>
      <w:r w:rsidR="00EE496A">
        <w:rPr>
          <w:b w:val="0"/>
          <w:noProof/>
          <w:sz w:val="20"/>
          <w:szCs w:val="20"/>
        </w:rPr>
        <w:t xml:space="preserve"> </w:t>
      </w:r>
      <w:r w:rsidR="006B6200">
        <w:rPr>
          <w:b w:val="0"/>
          <w:noProof/>
          <w:sz w:val="20"/>
          <w:szCs w:val="20"/>
        </w:rPr>
        <w:t>algorithms</w:t>
      </w:r>
      <w:r w:rsidR="0023618C">
        <w:rPr>
          <w:b w:val="0"/>
          <w:noProof/>
          <w:sz w:val="20"/>
          <w:szCs w:val="20"/>
        </w:rPr>
        <w:t xml:space="preserve"> are used </w:t>
      </w:r>
      <w:r w:rsidR="00DD3ECC">
        <w:rPr>
          <w:b w:val="0"/>
          <w:noProof/>
          <w:sz w:val="20"/>
          <w:szCs w:val="20"/>
        </w:rPr>
        <w:t>also</w:t>
      </w:r>
      <w:r w:rsidR="006B6200">
        <w:rPr>
          <w:b w:val="0"/>
          <w:noProof/>
          <w:sz w:val="20"/>
          <w:szCs w:val="20"/>
        </w:rPr>
        <w:t xml:space="preserve"> for near-duplicate detection </w:t>
      </w:r>
      <w:r w:rsidR="006B6200" w:rsidRPr="00E80622">
        <w:rPr>
          <w:noProof/>
          <w:sz w:val="20"/>
          <w:szCs w:val="20"/>
        </w:rPr>
        <w:t>to reduce storage</w:t>
      </w:r>
      <w:r w:rsidR="00DC70EB">
        <w:rPr>
          <w:b w:val="0"/>
          <w:noProof/>
          <w:sz w:val="20"/>
          <w:szCs w:val="20"/>
        </w:rPr>
        <w:t>[13]</w:t>
      </w:r>
      <w:r w:rsidR="006B6200">
        <w:rPr>
          <w:b w:val="0"/>
          <w:noProof/>
          <w:sz w:val="20"/>
          <w:szCs w:val="20"/>
        </w:rPr>
        <w:t xml:space="preserve"> for files</w:t>
      </w:r>
      <w:r w:rsidR="00514607">
        <w:rPr>
          <w:b w:val="0"/>
          <w:noProof/>
          <w:sz w:val="20"/>
          <w:szCs w:val="20"/>
        </w:rPr>
        <w:t xml:space="preserve"> and indexes</w:t>
      </w:r>
      <w:r w:rsidR="006B6200">
        <w:rPr>
          <w:b w:val="0"/>
          <w:noProof/>
          <w:sz w:val="20"/>
          <w:szCs w:val="20"/>
        </w:rPr>
        <w:t>.</w:t>
      </w:r>
      <w:r w:rsidR="00C8013A" w:rsidRPr="00C8013A">
        <w:rPr>
          <w:b w:val="0"/>
          <w:noProof/>
          <w:sz w:val="20"/>
          <w:szCs w:val="20"/>
        </w:rPr>
        <w:t>Duplicates  and  Near  Duplicate  Web  pages  are  creating  large  problems  for</w:t>
      </w:r>
      <w:r w:rsidR="00C53DB2">
        <w:rPr>
          <w:b w:val="0"/>
          <w:noProof/>
          <w:sz w:val="20"/>
          <w:szCs w:val="20"/>
        </w:rPr>
        <w:t xml:space="preserve">  web  search  engines like </w:t>
      </w:r>
      <w:r w:rsidR="00EA3373">
        <w:rPr>
          <w:b w:val="0"/>
          <w:noProof/>
          <w:sz w:val="20"/>
          <w:szCs w:val="20"/>
        </w:rPr>
        <w:t>increasing</w:t>
      </w:r>
      <w:r w:rsidR="00C8013A" w:rsidRPr="00C8013A">
        <w:rPr>
          <w:b w:val="0"/>
          <w:noProof/>
          <w:sz w:val="20"/>
          <w:szCs w:val="20"/>
        </w:rPr>
        <w:t xml:space="preserve"> the space needed to store the index, either slow</w:t>
      </w:r>
      <w:r w:rsidR="006A6123">
        <w:rPr>
          <w:b w:val="0"/>
          <w:noProof/>
          <w:sz w:val="20"/>
          <w:szCs w:val="20"/>
        </w:rPr>
        <w:t>ing</w:t>
      </w:r>
      <w:r w:rsidR="00BF6B8A">
        <w:rPr>
          <w:b w:val="0"/>
          <w:noProof/>
          <w:sz w:val="20"/>
          <w:szCs w:val="20"/>
        </w:rPr>
        <w:t xml:space="preserve"> down or increase the cost</w:t>
      </w:r>
      <w:r w:rsidR="00C8013A" w:rsidRPr="00C8013A">
        <w:rPr>
          <w:b w:val="0"/>
          <w:noProof/>
          <w:sz w:val="20"/>
          <w:szCs w:val="20"/>
        </w:rPr>
        <w:t xml:space="preserve"> of sav</w:t>
      </w:r>
      <w:r w:rsidR="00C8013A">
        <w:rPr>
          <w:b w:val="0"/>
          <w:noProof/>
          <w:sz w:val="20"/>
          <w:szCs w:val="20"/>
        </w:rPr>
        <w:t>ing results and annoy the users</w:t>
      </w:r>
      <w:r w:rsidR="00C8013A" w:rsidRPr="00C8013A">
        <w:rPr>
          <w:b w:val="0"/>
          <w:noProof/>
          <w:sz w:val="20"/>
          <w:szCs w:val="20"/>
        </w:rPr>
        <w:t>. Elimination of near-duplicates saves network bandwidth, reduces storage  costs and improves the  quality of search indexes. It also reduces the load on the remote host that</w:t>
      </w:r>
      <w:r w:rsidR="00C8013A">
        <w:rPr>
          <w:b w:val="0"/>
          <w:noProof/>
          <w:sz w:val="20"/>
          <w:szCs w:val="20"/>
        </w:rPr>
        <w:t xml:space="preserve"> is serving such web pages.</w:t>
      </w:r>
    </w:p>
    <w:p w:rsidR="002A4B00" w:rsidRPr="0019671E" w:rsidRDefault="00F57F2A" w:rsidP="006228A2">
      <w:pPr>
        <w:pStyle w:val="IOPH1"/>
        <w:rPr>
          <w:noProof/>
        </w:rPr>
      </w:pPr>
      <w:r>
        <w:rPr>
          <w:noProof/>
        </w:rPr>
        <w:t>4.</w:t>
      </w:r>
      <w:r w:rsidR="000414F0">
        <w:rPr>
          <w:noProof/>
        </w:rPr>
        <w:t xml:space="preserve"> </w:t>
      </w:r>
      <w:r w:rsidR="008A57CA">
        <w:rPr>
          <w:noProof/>
        </w:rPr>
        <w:t>Graph about most popular</w:t>
      </w:r>
      <w:r w:rsidR="002D089B">
        <w:rPr>
          <w:noProof/>
        </w:rPr>
        <w:t xml:space="preserve"> words</w:t>
      </w:r>
    </w:p>
    <w:p w:rsidR="008A57CA" w:rsidRPr="00476043" w:rsidRDefault="009852D6" w:rsidP="006228A2">
      <w:pPr>
        <w:pStyle w:val="IOPH1"/>
        <w:rPr>
          <w:b w:val="0"/>
          <w:i/>
          <w:noProof/>
        </w:rPr>
      </w:pPr>
      <w:r w:rsidRPr="00476043">
        <w:rPr>
          <w:b w:val="0"/>
          <w:i/>
          <w:noProof/>
        </w:rPr>
        <w:t xml:space="preserve">Frequency of words in </w:t>
      </w:r>
      <w:r w:rsidR="008A57CA" w:rsidRPr="00476043">
        <w:rPr>
          <w:b w:val="0"/>
          <w:i/>
          <w:noProof/>
        </w:rPr>
        <w:t>True Dataset</w:t>
      </w:r>
      <w:r w:rsidR="002A4B00">
        <w:rPr>
          <w:noProof/>
          <w:lang w:eastAsia="en-GB"/>
        </w:rPr>
        <w:drawing>
          <wp:inline distT="0" distB="0" distL="0" distR="0" wp14:anchorId="2B28659C" wp14:editId="47CEE0B9">
            <wp:extent cx="3131820" cy="2836545"/>
            <wp:effectExtent l="0" t="0" r="0" b="1905"/>
            <wp:docPr id="8" name="Picture 8" descr="C:\Users\Krist\AppData\Local\Microsoft\Windows\INetCache\Content.Word\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t\AppData\Local\Microsoft\Windows\INetCache\Content.Word\Ta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1820" cy="2836545"/>
                    </a:xfrm>
                    <a:prstGeom prst="rect">
                      <a:avLst/>
                    </a:prstGeom>
                    <a:noFill/>
                    <a:ln>
                      <a:noFill/>
                    </a:ln>
                  </pic:spPr>
                </pic:pic>
              </a:graphicData>
            </a:graphic>
          </wp:inline>
        </w:drawing>
      </w:r>
    </w:p>
    <w:p w:rsidR="008A57CA" w:rsidRDefault="008A57CA" w:rsidP="006228A2">
      <w:pPr>
        <w:pStyle w:val="IOPH1"/>
        <w:rPr>
          <w:noProof/>
        </w:rPr>
      </w:pPr>
    </w:p>
    <w:p w:rsidR="008A57CA" w:rsidRDefault="008A57CA" w:rsidP="006228A2">
      <w:pPr>
        <w:pStyle w:val="IOPH1"/>
        <w:rPr>
          <w:noProof/>
        </w:rPr>
      </w:pPr>
    </w:p>
    <w:p w:rsidR="008A57CA" w:rsidRDefault="008A57CA" w:rsidP="006228A2">
      <w:pPr>
        <w:pStyle w:val="IOPH1"/>
        <w:rPr>
          <w:noProof/>
        </w:rPr>
      </w:pPr>
    </w:p>
    <w:p w:rsidR="008A57CA" w:rsidRDefault="008A57CA" w:rsidP="006228A2">
      <w:pPr>
        <w:pStyle w:val="IOPH1"/>
        <w:rPr>
          <w:noProof/>
        </w:rPr>
      </w:pPr>
    </w:p>
    <w:p w:rsidR="008A57CA" w:rsidRPr="00476043" w:rsidRDefault="00476043" w:rsidP="006228A2">
      <w:pPr>
        <w:pStyle w:val="IOPH1"/>
        <w:rPr>
          <w:b w:val="0"/>
          <w:i/>
          <w:noProof/>
        </w:rPr>
      </w:pPr>
      <w:r w:rsidRPr="00476043">
        <w:rPr>
          <w:b w:val="0"/>
          <w:i/>
          <w:noProof/>
        </w:rPr>
        <w:t xml:space="preserve">Frequency of words in </w:t>
      </w:r>
      <w:r>
        <w:rPr>
          <w:b w:val="0"/>
          <w:i/>
          <w:noProof/>
        </w:rPr>
        <w:t>False</w:t>
      </w:r>
      <w:r w:rsidRPr="00476043">
        <w:rPr>
          <w:b w:val="0"/>
          <w:i/>
          <w:noProof/>
        </w:rPr>
        <w:t xml:space="preserve"> Dataset</w:t>
      </w:r>
    </w:p>
    <w:p w:rsidR="008A57CA" w:rsidRDefault="008A57CA" w:rsidP="006228A2">
      <w:pPr>
        <w:pStyle w:val="IOPH1"/>
        <w:rPr>
          <w:noProof/>
        </w:rPr>
      </w:pPr>
      <w:r>
        <w:rPr>
          <w:noProof/>
          <w:lang w:eastAsia="en-GB"/>
        </w:rPr>
        <w:drawing>
          <wp:inline distT="0" distB="0" distL="0" distR="0">
            <wp:extent cx="3131820" cy="2817686"/>
            <wp:effectExtent l="0" t="0" r="0" b="1905"/>
            <wp:docPr id="9" name="Picture 9" descr="C:\Users\Krist\AppData\Local\Microsoft\Windows\INetCache\Content.Word\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ist\AppData\Local\Microsoft\Windows\INetCache\Content.Word\Fa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1820" cy="2817686"/>
                    </a:xfrm>
                    <a:prstGeom prst="rect">
                      <a:avLst/>
                    </a:prstGeom>
                    <a:noFill/>
                    <a:ln>
                      <a:noFill/>
                    </a:ln>
                  </pic:spPr>
                </pic:pic>
              </a:graphicData>
            </a:graphic>
          </wp:inline>
        </w:drawing>
      </w:r>
    </w:p>
    <w:p w:rsidR="00C964CD" w:rsidRDefault="00E07588" w:rsidP="006228A2">
      <w:pPr>
        <w:pStyle w:val="IOPH1"/>
        <w:rPr>
          <w:b w:val="0"/>
          <w:noProof/>
          <w:sz w:val="20"/>
        </w:rPr>
      </w:pPr>
      <w:r w:rsidRPr="00E07588">
        <w:rPr>
          <w:b w:val="0"/>
          <w:noProof/>
          <w:sz w:val="20"/>
        </w:rPr>
        <w:t>Research has found that false political information tends to spread “3 times” faster than other false news</w:t>
      </w:r>
      <w:r w:rsidR="00390AD5">
        <w:rPr>
          <w:b w:val="0"/>
          <w:noProof/>
          <w:sz w:val="20"/>
        </w:rPr>
        <w:t>[</w:t>
      </w:r>
      <w:r w:rsidR="00B54BF1">
        <w:rPr>
          <w:b w:val="0"/>
          <w:noProof/>
          <w:sz w:val="20"/>
        </w:rPr>
        <w:t>14</w:t>
      </w:r>
      <w:r w:rsidR="00390AD5">
        <w:rPr>
          <w:b w:val="0"/>
          <w:noProof/>
          <w:sz w:val="20"/>
        </w:rPr>
        <w:t>]</w:t>
      </w:r>
      <w:r w:rsidRPr="00E07588">
        <w:rPr>
          <w:b w:val="0"/>
          <w:noProof/>
          <w:sz w:val="20"/>
        </w:rPr>
        <w:t>.</w:t>
      </w:r>
      <w:r>
        <w:rPr>
          <w:b w:val="0"/>
          <w:noProof/>
          <w:sz w:val="20"/>
        </w:rPr>
        <w:t xml:space="preserve"> </w:t>
      </w:r>
      <w:r w:rsidR="00D06E9C">
        <w:rPr>
          <w:b w:val="0"/>
          <w:noProof/>
          <w:sz w:val="20"/>
        </w:rPr>
        <w:t xml:space="preserve">As we see in the graph above the most frequent words have </w:t>
      </w:r>
      <w:r w:rsidR="00892DC6">
        <w:rPr>
          <w:b w:val="0"/>
          <w:noProof/>
          <w:sz w:val="20"/>
        </w:rPr>
        <w:t>to do with the politics and</w:t>
      </w:r>
      <w:r w:rsidR="00601E25">
        <w:rPr>
          <w:b w:val="0"/>
          <w:noProof/>
          <w:sz w:val="20"/>
        </w:rPr>
        <w:t xml:space="preserve"> especially with the most </w:t>
      </w:r>
      <w:r w:rsidR="009351B8">
        <w:rPr>
          <w:b w:val="0"/>
          <w:sz w:val="20"/>
        </w:rPr>
        <w:t>influential people because</w:t>
      </w:r>
      <w:r w:rsidR="00AC4873">
        <w:rPr>
          <w:b w:val="0"/>
          <w:sz w:val="20"/>
        </w:rPr>
        <w:t xml:space="preserve"> the fake news has</w:t>
      </w:r>
      <w:r w:rsidR="00CB4F42">
        <w:rPr>
          <w:b w:val="0"/>
          <w:sz w:val="20"/>
        </w:rPr>
        <w:t xml:space="preserve"> a tendency to</w:t>
      </w:r>
      <w:r w:rsidR="00867695">
        <w:rPr>
          <w:b w:val="0"/>
          <w:sz w:val="20"/>
        </w:rPr>
        <w:t xml:space="preserve"> deceive people opinions. According to the dataset that is given </w:t>
      </w:r>
      <w:r w:rsidR="00F745BF">
        <w:rPr>
          <w:b w:val="0"/>
          <w:sz w:val="20"/>
        </w:rPr>
        <w:t>we notice that the articles have to do with the presidential elections in America.</w:t>
      </w:r>
      <w:r w:rsidR="00867695">
        <w:rPr>
          <w:b w:val="0"/>
          <w:sz w:val="20"/>
        </w:rPr>
        <w:t xml:space="preserve">  </w:t>
      </w:r>
      <w:r w:rsidR="00CB4F42">
        <w:rPr>
          <w:b w:val="0"/>
          <w:sz w:val="20"/>
        </w:rPr>
        <w:t xml:space="preserve"> </w:t>
      </w:r>
      <w:r w:rsidR="009351B8">
        <w:rPr>
          <w:b w:val="0"/>
          <w:sz w:val="20"/>
        </w:rPr>
        <w:t xml:space="preserve"> </w:t>
      </w:r>
      <w:r w:rsidR="009351B8">
        <w:rPr>
          <w:b w:val="0"/>
          <w:noProof/>
          <w:sz w:val="20"/>
        </w:rPr>
        <w:t xml:space="preserve"> </w:t>
      </w:r>
    </w:p>
    <w:p w:rsidR="0002267D" w:rsidRDefault="00C964CD" w:rsidP="006228A2">
      <w:pPr>
        <w:pStyle w:val="IOPH1"/>
        <w:rPr>
          <w:noProof/>
        </w:rPr>
      </w:pPr>
      <w:r>
        <w:rPr>
          <w:noProof/>
        </w:rPr>
        <w:t>5. Evaluation</w:t>
      </w:r>
    </w:p>
    <w:p w:rsidR="00450BBC" w:rsidRDefault="00C964CD" w:rsidP="006228A2">
      <w:pPr>
        <w:pStyle w:val="IOPH1"/>
        <w:rPr>
          <w:b w:val="0"/>
          <w:noProof/>
          <w:sz w:val="20"/>
          <w:szCs w:val="20"/>
        </w:rPr>
      </w:pPr>
      <w:r>
        <w:rPr>
          <w:noProof/>
          <w:lang w:eastAsia="en-GB"/>
        </w:rPr>
        <w:drawing>
          <wp:inline distT="0" distB="0" distL="0" distR="0">
            <wp:extent cx="3190875" cy="1941195"/>
            <wp:effectExtent l="0" t="0" r="9525"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06F87" w:rsidRPr="006A397A" w:rsidRDefault="0002267D" w:rsidP="006228A2">
      <w:pPr>
        <w:pStyle w:val="IOPH1"/>
      </w:pPr>
      <w:r>
        <w:rPr>
          <w:b w:val="0"/>
          <w:noProof/>
          <w:sz w:val="20"/>
          <w:szCs w:val="20"/>
        </w:rPr>
        <w:t xml:space="preserve">We have selected a sample from our </w:t>
      </w:r>
      <w:r w:rsidR="007352A2">
        <w:rPr>
          <w:b w:val="0"/>
          <w:noProof/>
          <w:sz w:val="20"/>
          <w:szCs w:val="20"/>
        </w:rPr>
        <w:t>dataset of 20 documents</w:t>
      </w:r>
      <w:r w:rsidR="000A1B58">
        <w:rPr>
          <w:b w:val="0"/>
          <w:noProof/>
          <w:sz w:val="20"/>
          <w:szCs w:val="20"/>
        </w:rPr>
        <w:t xml:space="preserve"> from which</w:t>
      </w:r>
      <w:r w:rsidR="007352A2">
        <w:rPr>
          <w:b w:val="0"/>
          <w:noProof/>
          <w:sz w:val="20"/>
          <w:szCs w:val="20"/>
        </w:rPr>
        <w:t xml:space="preserve"> </w:t>
      </w:r>
      <w:r w:rsidR="00D41024">
        <w:rPr>
          <w:b w:val="0"/>
          <w:noProof/>
          <w:sz w:val="20"/>
          <w:szCs w:val="20"/>
        </w:rPr>
        <w:t>the half of them if searched on the web,</w:t>
      </w:r>
      <w:r w:rsidR="001E7B7F">
        <w:rPr>
          <w:b w:val="0"/>
          <w:noProof/>
          <w:sz w:val="20"/>
          <w:szCs w:val="20"/>
        </w:rPr>
        <w:t xml:space="preserve">some </w:t>
      </w:r>
      <w:r w:rsidR="00D41024">
        <w:rPr>
          <w:b w:val="0"/>
          <w:noProof/>
          <w:sz w:val="20"/>
          <w:szCs w:val="20"/>
        </w:rPr>
        <w:t>results will be duplicates</w:t>
      </w:r>
      <w:r w:rsidR="00E4127C">
        <w:rPr>
          <w:b w:val="0"/>
          <w:noProof/>
          <w:sz w:val="20"/>
          <w:szCs w:val="20"/>
        </w:rPr>
        <w:t>.</w:t>
      </w:r>
      <w:r w:rsidR="00450BBC">
        <w:rPr>
          <w:b w:val="0"/>
          <w:noProof/>
          <w:sz w:val="20"/>
          <w:szCs w:val="20"/>
        </w:rPr>
        <w:t xml:space="preserve"> We tried with di</w:t>
      </w:r>
      <w:r w:rsidR="00176816">
        <w:rPr>
          <w:b w:val="0"/>
          <w:noProof/>
          <w:sz w:val="20"/>
          <w:szCs w:val="20"/>
        </w:rPr>
        <w:t>f</w:t>
      </w:r>
      <w:bookmarkStart w:id="0" w:name="_GoBack"/>
      <w:bookmarkEnd w:id="0"/>
      <w:r w:rsidR="00450BBC">
        <w:rPr>
          <w:b w:val="0"/>
          <w:noProof/>
          <w:sz w:val="20"/>
          <w:szCs w:val="20"/>
        </w:rPr>
        <w:t xml:space="preserve">ferent bit to see how precision and recall varies to find the ideal </w:t>
      </w:r>
      <w:r w:rsidR="00BC7B2B">
        <w:rPr>
          <w:b w:val="0"/>
          <w:noProof/>
          <w:sz w:val="20"/>
          <w:szCs w:val="20"/>
        </w:rPr>
        <w:t xml:space="preserve">number of bit </w:t>
      </w:r>
      <w:r w:rsidR="00F407FE">
        <w:rPr>
          <w:b w:val="0"/>
          <w:noProof/>
          <w:sz w:val="20"/>
          <w:szCs w:val="20"/>
        </w:rPr>
        <w:t xml:space="preserve">and we came to the conclusion </w:t>
      </w:r>
      <w:r w:rsidR="00C566B3">
        <w:rPr>
          <w:b w:val="0"/>
          <w:noProof/>
          <w:sz w:val="20"/>
          <w:szCs w:val="20"/>
        </w:rPr>
        <w:t xml:space="preserve">that the </w:t>
      </w:r>
      <w:r w:rsidR="00B464C6">
        <w:rPr>
          <w:b w:val="0"/>
          <w:noProof/>
          <w:sz w:val="20"/>
          <w:szCs w:val="20"/>
        </w:rPr>
        <w:t>optimal bit value is 5.</w:t>
      </w:r>
      <w:r w:rsidR="006A397A">
        <w:rPr>
          <w:b w:val="0"/>
          <w:noProof/>
          <w:sz w:val="20"/>
          <w:szCs w:val="20"/>
        </w:rPr>
        <w:t xml:space="preserve"> Precision and recall are definded by the following formulas.</w:t>
      </w:r>
      <w:r w:rsidR="00F407FE">
        <w:rPr>
          <w:b w:val="0"/>
          <w:noProof/>
          <w:sz w:val="20"/>
          <w:szCs w:val="20"/>
        </w:rPr>
        <w:t xml:space="preserve"> </w:t>
      </w:r>
      <w:r w:rsidR="00450BBC">
        <w:rPr>
          <w:b w:val="0"/>
          <w:noProof/>
          <w:sz w:val="20"/>
          <w:szCs w:val="20"/>
        </w:rPr>
        <w:t xml:space="preserve">  </w:t>
      </w:r>
    </w:p>
    <w:p w:rsidR="00811DC9" w:rsidRDefault="0016647C" w:rsidP="00811DC9">
      <w:pPr>
        <w:pStyle w:val="IOPH1"/>
        <w:rPr>
          <w:b w:val="0"/>
          <w:noProof/>
          <w:sz w:val="20"/>
        </w:rPr>
      </w:pPr>
      <w:r>
        <w:rPr>
          <w:noProof/>
          <w:lang w:eastAsia="en-GB"/>
        </w:rPr>
        <w:drawing>
          <wp:inline distT="0" distB="0" distL="0" distR="0">
            <wp:extent cx="2638425" cy="9072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PNG"/>
                    <pic:cNvPicPr/>
                  </pic:nvPicPr>
                  <pic:blipFill>
                    <a:blip r:embed="rId21">
                      <a:extLst>
                        <a:ext uri="{28A0092B-C50C-407E-A947-70E740481C1C}">
                          <a14:useLocalDpi xmlns:a14="http://schemas.microsoft.com/office/drawing/2010/main" val="0"/>
                        </a:ext>
                      </a:extLst>
                    </a:blip>
                    <a:stretch>
                      <a:fillRect/>
                    </a:stretch>
                  </pic:blipFill>
                  <pic:spPr>
                    <a:xfrm>
                      <a:off x="0" y="0"/>
                      <a:ext cx="2718883" cy="934961"/>
                    </a:xfrm>
                    <a:prstGeom prst="rect">
                      <a:avLst/>
                    </a:prstGeom>
                  </pic:spPr>
                </pic:pic>
              </a:graphicData>
            </a:graphic>
          </wp:inline>
        </w:drawing>
      </w:r>
    </w:p>
    <w:p w:rsidR="00E06F87" w:rsidRPr="00811DC9" w:rsidRDefault="00811DC9" w:rsidP="00811DC9">
      <w:pPr>
        <w:pStyle w:val="IOPH1"/>
        <w:rPr>
          <w:b w:val="0"/>
          <w:noProof/>
          <w:sz w:val="20"/>
        </w:rPr>
      </w:pPr>
      <w:r>
        <w:rPr>
          <w:b w:val="0"/>
          <w:noProof/>
          <w:sz w:val="20"/>
        </w:rPr>
        <w:t xml:space="preserve"> The bit threshold is affected </w:t>
      </w:r>
      <w:r w:rsidR="000B2B58">
        <w:rPr>
          <w:b w:val="0"/>
          <w:noProof/>
          <w:sz w:val="20"/>
        </w:rPr>
        <w:t xml:space="preserve">by the fact that websites carry extra information apart from the main content which are also </w:t>
      </w:r>
      <w:r w:rsidR="00C709E9">
        <w:rPr>
          <w:b w:val="0"/>
          <w:noProof/>
          <w:sz w:val="20"/>
        </w:rPr>
        <w:t>scraped</w:t>
      </w:r>
      <w:r w:rsidR="0040200F">
        <w:rPr>
          <w:b w:val="0"/>
          <w:noProof/>
          <w:sz w:val="20"/>
        </w:rPr>
        <w:t xml:space="preserve"> causing the ideal bit threshold to increase</w:t>
      </w:r>
      <w:r w:rsidR="001B3AD0">
        <w:rPr>
          <w:b w:val="0"/>
          <w:noProof/>
          <w:sz w:val="20"/>
        </w:rPr>
        <w:t>.</w:t>
      </w:r>
      <w:r w:rsidR="00A660E9">
        <w:rPr>
          <w:b w:val="0"/>
          <w:noProof/>
          <w:sz w:val="20"/>
        </w:rPr>
        <w:t xml:space="preserve"> There were also some false positives from the websites that redirected the request to a specific page usually for authentication or subscription purposes. </w:t>
      </w:r>
      <w:r w:rsidR="00C709E9">
        <w:rPr>
          <w:b w:val="0"/>
          <w:noProof/>
          <w:sz w:val="20"/>
        </w:rPr>
        <w:t xml:space="preserve"> </w:t>
      </w:r>
    </w:p>
    <w:p w:rsidR="00E06F87" w:rsidRPr="005507F8" w:rsidRDefault="00E06F87" w:rsidP="006228A2">
      <w:pPr>
        <w:pStyle w:val="IOPH1"/>
        <w:rPr>
          <w:b w:val="0"/>
          <w:noProof/>
        </w:rPr>
      </w:pPr>
    </w:p>
    <w:p w:rsidR="006228A2" w:rsidRDefault="006228A2" w:rsidP="006228A2">
      <w:pPr>
        <w:pStyle w:val="IOPH1"/>
        <w:rPr>
          <w:noProof/>
        </w:rPr>
      </w:pPr>
      <w:r>
        <w:rPr>
          <w:noProof/>
        </w:rPr>
        <w:t>Acknowledgements</w:t>
      </w:r>
      <w:r w:rsidR="00756DC2">
        <w:rPr>
          <w:noProof/>
        </w:rPr>
        <w:t xml:space="preserve"> </w:t>
      </w:r>
    </w:p>
    <w:p w:rsidR="00FD4333" w:rsidRPr="00FD4333" w:rsidRDefault="00E65BD8" w:rsidP="009A3928">
      <w:pPr>
        <w:pStyle w:val="IOPH1"/>
        <w:rPr>
          <w:b w:val="0"/>
          <w:noProof/>
          <w:sz w:val="20"/>
        </w:rPr>
      </w:pPr>
      <w:r>
        <w:rPr>
          <w:b w:val="0"/>
          <w:noProof/>
          <w:sz w:val="20"/>
        </w:rPr>
        <w:t>We thank our prof</w:t>
      </w:r>
      <w:r w:rsidR="000C49DA">
        <w:rPr>
          <w:b w:val="0"/>
          <w:noProof/>
          <w:sz w:val="20"/>
        </w:rPr>
        <w:t xml:space="preserve">essor </w:t>
      </w:r>
      <w:r w:rsidR="00C60926">
        <w:rPr>
          <w:b w:val="0"/>
          <w:noProof/>
          <w:sz w:val="20"/>
        </w:rPr>
        <w:t>George Pallis</w:t>
      </w:r>
      <w:r w:rsidR="009A3928" w:rsidRPr="009A3928">
        <w:rPr>
          <w:b w:val="0"/>
          <w:noProof/>
          <w:sz w:val="20"/>
        </w:rPr>
        <w:t xml:space="preserve"> </w:t>
      </w:r>
      <w:r w:rsidR="009A3928">
        <w:rPr>
          <w:b w:val="0"/>
          <w:noProof/>
          <w:sz w:val="20"/>
        </w:rPr>
        <w:t xml:space="preserve">for </w:t>
      </w:r>
      <w:r w:rsidR="009F72B4">
        <w:rPr>
          <w:b w:val="0"/>
          <w:noProof/>
          <w:sz w:val="20"/>
        </w:rPr>
        <w:t>teaching us important principles</w:t>
      </w:r>
      <w:r w:rsidR="00A6432A">
        <w:rPr>
          <w:b w:val="0"/>
          <w:noProof/>
          <w:sz w:val="20"/>
        </w:rPr>
        <w:t xml:space="preserve"> on locality sensitive hashing</w:t>
      </w:r>
      <w:r w:rsidR="009A3928" w:rsidRPr="009A3928">
        <w:rPr>
          <w:b w:val="0"/>
          <w:noProof/>
          <w:sz w:val="20"/>
        </w:rPr>
        <w:t>.</w:t>
      </w:r>
      <w:r w:rsidR="0070051D">
        <w:rPr>
          <w:b w:val="0"/>
          <w:noProof/>
          <w:sz w:val="20"/>
        </w:rPr>
        <w:t>We a</w:t>
      </w:r>
      <w:r w:rsidR="00F47D12">
        <w:rPr>
          <w:b w:val="0"/>
          <w:noProof/>
          <w:sz w:val="20"/>
        </w:rPr>
        <w:t>lso thank our lab instructor Pav</w:t>
      </w:r>
      <w:r w:rsidR="0070051D">
        <w:rPr>
          <w:b w:val="0"/>
          <w:noProof/>
          <w:sz w:val="20"/>
        </w:rPr>
        <w:t>los Antoniou</w:t>
      </w:r>
      <w:r w:rsidR="00FE182A">
        <w:rPr>
          <w:b w:val="0"/>
          <w:noProof/>
          <w:sz w:val="20"/>
        </w:rPr>
        <w:t xml:space="preserve"> for</w:t>
      </w:r>
      <w:r w:rsidR="00775D7C">
        <w:rPr>
          <w:b w:val="0"/>
          <w:noProof/>
          <w:sz w:val="20"/>
        </w:rPr>
        <w:t xml:space="preserve"> providing us the knowledge on data analitics tools.</w:t>
      </w:r>
      <w:r w:rsidR="009A3928" w:rsidRPr="009A3928">
        <w:rPr>
          <w:b w:val="0"/>
          <w:noProof/>
          <w:sz w:val="20"/>
        </w:rPr>
        <w:t xml:space="preserve"> We thank </w:t>
      </w:r>
      <w:r w:rsidR="008F4F29">
        <w:rPr>
          <w:b w:val="0"/>
          <w:noProof/>
          <w:sz w:val="20"/>
        </w:rPr>
        <w:t xml:space="preserve">also </w:t>
      </w:r>
      <w:r w:rsidR="0094172F">
        <w:rPr>
          <w:b w:val="0"/>
          <w:noProof/>
          <w:sz w:val="20"/>
        </w:rPr>
        <w:t>Demetri</w:t>
      </w:r>
      <w:r w:rsidR="008F4F29">
        <w:rPr>
          <w:b w:val="0"/>
          <w:noProof/>
          <w:sz w:val="20"/>
        </w:rPr>
        <w:t>s</w:t>
      </w:r>
      <w:r w:rsidR="00A21EC8">
        <w:rPr>
          <w:b w:val="0"/>
          <w:noProof/>
          <w:sz w:val="20"/>
        </w:rPr>
        <w:t xml:space="preserve"> Paschalides for </w:t>
      </w:r>
      <w:r w:rsidR="00C40DA1">
        <w:rPr>
          <w:b w:val="0"/>
          <w:noProof/>
          <w:sz w:val="20"/>
        </w:rPr>
        <w:t>cordinating</w:t>
      </w:r>
      <w:r w:rsidR="008C5F62">
        <w:rPr>
          <w:b w:val="0"/>
          <w:noProof/>
          <w:sz w:val="20"/>
        </w:rPr>
        <w:t xml:space="preserve"> us for the </w:t>
      </w:r>
      <w:r w:rsidR="00944A79">
        <w:rPr>
          <w:b w:val="0"/>
          <w:noProof/>
          <w:sz w:val="20"/>
        </w:rPr>
        <w:t>whole</w:t>
      </w:r>
      <w:r w:rsidR="003727AA">
        <w:rPr>
          <w:b w:val="0"/>
          <w:noProof/>
          <w:sz w:val="20"/>
        </w:rPr>
        <w:t xml:space="preserve"> project</w:t>
      </w:r>
      <w:r w:rsidR="000C6C31">
        <w:rPr>
          <w:b w:val="0"/>
          <w:noProof/>
          <w:sz w:val="20"/>
        </w:rPr>
        <w:t>.</w:t>
      </w:r>
    </w:p>
    <w:p w:rsidR="005653C2" w:rsidRDefault="005653C2" w:rsidP="005653C2">
      <w:pPr>
        <w:pStyle w:val="IOPH1"/>
        <w:rPr>
          <w:noProof/>
        </w:rPr>
      </w:pPr>
      <w:r>
        <w:rPr>
          <w:noProof/>
        </w:rPr>
        <w:t xml:space="preserve">Code </w:t>
      </w:r>
    </w:p>
    <w:p w:rsidR="005653C2" w:rsidRDefault="005653C2" w:rsidP="005653C2">
      <w:pPr>
        <w:pStyle w:val="IOPH1"/>
        <w:rPr>
          <w:b w:val="0"/>
          <w:noProof/>
          <w:sz w:val="20"/>
        </w:rPr>
      </w:pPr>
      <w:r w:rsidRPr="005653C2">
        <w:rPr>
          <w:b w:val="0"/>
          <w:noProof/>
          <w:sz w:val="20"/>
        </w:rPr>
        <w:t>Source</w:t>
      </w:r>
      <w:r>
        <w:rPr>
          <w:b w:val="0"/>
          <w:noProof/>
          <w:sz w:val="20"/>
        </w:rPr>
        <w:t xml:space="preserve"> </w:t>
      </w:r>
      <w:r w:rsidRPr="005653C2">
        <w:rPr>
          <w:b w:val="0"/>
          <w:noProof/>
          <w:sz w:val="20"/>
        </w:rPr>
        <w:t>code</w:t>
      </w:r>
      <w:r>
        <w:rPr>
          <w:b w:val="0"/>
          <w:noProof/>
          <w:sz w:val="20"/>
        </w:rPr>
        <w:t xml:space="preserve"> </w:t>
      </w:r>
      <w:r w:rsidRPr="005653C2">
        <w:rPr>
          <w:b w:val="0"/>
          <w:noProof/>
          <w:sz w:val="20"/>
        </w:rPr>
        <w:t>for</w:t>
      </w:r>
      <w:r>
        <w:rPr>
          <w:b w:val="0"/>
          <w:noProof/>
          <w:sz w:val="20"/>
        </w:rPr>
        <w:t xml:space="preserve"> </w:t>
      </w:r>
      <w:r w:rsidRPr="005653C2">
        <w:rPr>
          <w:b w:val="0"/>
          <w:noProof/>
          <w:sz w:val="20"/>
        </w:rPr>
        <w:t>SimHash</w:t>
      </w:r>
      <w:r>
        <w:rPr>
          <w:b w:val="0"/>
          <w:noProof/>
          <w:sz w:val="20"/>
        </w:rPr>
        <w:t xml:space="preserve"> </w:t>
      </w:r>
      <w:r w:rsidRPr="005653C2">
        <w:rPr>
          <w:b w:val="0"/>
          <w:noProof/>
          <w:sz w:val="20"/>
        </w:rPr>
        <w:t xml:space="preserve">at: </w:t>
      </w:r>
      <w:hyperlink r:id="rId22" w:history="1">
        <w:r w:rsidR="00895C0A" w:rsidRPr="003537CC">
          <w:rPr>
            <w:rStyle w:val="Hyperlink"/>
            <w:b w:val="0"/>
            <w:noProof/>
            <w:sz w:val="20"/>
          </w:rPr>
          <w:t>http://code.google.com/p/simhash/</w:t>
        </w:r>
      </w:hyperlink>
      <w:r w:rsidRPr="005653C2">
        <w:rPr>
          <w:b w:val="0"/>
          <w:noProof/>
          <w:sz w:val="20"/>
        </w:rPr>
        <w:t>.</w:t>
      </w:r>
    </w:p>
    <w:p w:rsidR="00895C0A" w:rsidRPr="005653C2" w:rsidRDefault="00E943BF" w:rsidP="005653C2">
      <w:pPr>
        <w:pStyle w:val="IOPH1"/>
        <w:rPr>
          <w:b w:val="0"/>
          <w:noProof/>
          <w:sz w:val="20"/>
        </w:rPr>
      </w:pPr>
      <w:r>
        <w:rPr>
          <w:b w:val="0"/>
          <w:noProof/>
          <w:sz w:val="20"/>
        </w:rPr>
        <w:t>Libraries newspaper,urllib,</w:t>
      </w:r>
      <w:r w:rsidR="001B32A3">
        <w:rPr>
          <w:b w:val="0"/>
          <w:noProof/>
          <w:sz w:val="20"/>
        </w:rPr>
        <w:t>nltk,</w:t>
      </w:r>
      <w:r w:rsidR="002544A5">
        <w:rPr>
          <w:b w:val="0"/>
          <w:noProof/>
          <w:sz w:val="20"/>
        </w:rPr>
        <w:t>mysql</w:t>
      </w:r>
      <w:r w:rsidR="00C06CE6">
        <w:rPr>
          <w:b w:val="0"/>
          <w:noProof/>
          <w:sz w:val="20"/>
        </w:rPr>
        <w:t>.</w:t>
      </w:r>
    </w:p>
    <w:p w:rsidR="006228A2" w:rsidRDefault="006228A2" w:rsidP="006228A2">
      <w:pPr>
        <w:pStyle w:val="IOPH1"/>
        <w:rPr>
          <w:noProof/>
        </w:rPr>
      </w:pPr>
      <w:r>
        <w:rPr>
          <w:noProof/>
        </w:rPr>
        <w:t>References</w:t>
      </w:r>
    </w:p>
    <w:p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rsidR="00E86050" w:rsidRDefault="00E86050" w:rsidP="00E86050">
      <w:pPr>
        <w:pStyle w:val="IOPRefs"/>
      </w:pPr>
      <w:r>
        <w:t xml:space="preserve">Surname A and Surname B 2009 </w:t>
      </w:r>
      <w:r>
        <w:rPr>
          <w:i/>
        </w:rPr>
        <w:t>Journal Name</w:t>
      </w:r>
      <w:r>
        <w:t xml:space="preserve"> </w:t>
      </w:r>
      <w:r>
        <w:rPr>
          <w:b/>
        </w:rPr>
        <w:t>23</w:t>
      </w:r>
      <w:r>
        <w:t xml:space="preserve"> 544</w:t>
      </w:r>
    </w:p>
    <w:p w:rsidR="0061210C" w:rsidRDefault="0061210C" w:rsidP="00E86050">
      <w:pPr>
        <w:pStyle w:val="IOPRefs"/>
      </w:pPr>
      <w:r>
        <w:t>Hunt, Elle (December 17, 2016). "What is fake news? How to spot it and what you can do to stop it". The Guardian. Retrieved January 15, 2017.</w:t>
      </w:r>
    </w:p>
    <w:p w:rsidR="00532F7D" w:rsidRDefault="00CA443A" w:rsidP="0061210C">
      <w:pPr>
        <w:pStyle w:val="IOPRefs"/>
      </w:pPr>
      <w:r>
        <w:t>Schlesinger, Robert (April 14, 2017). "Fake News in Real</w:t>
      </w:r>
      <w:r w:rsidR="00532F7D">
        <w:t>ity". U.S. News &amp; World Report.</w:t>
      </w:r>
    </w:p>
    <w:p w:rsidR="00A21CD3" w:rsidRDefault="00CA443A" w:rsidP="0061210C">
      <w:pPr>
        <w:pStyle w:val="IOPRefs"/>
      </w:pPr>
      <w:r>
        <w:t>"The Real Story of 'Fake News': The term seems to have emerged around the end of the 19th century". Merriam-Webster. Retrieved October 13, 2017.</w:t>
      </w:r>
    </w:p>
    <w:p w:rsidR="00546048" w:rsidRDefault="00097D13" w:rsidP="00097D13">
      <w:pPr>
        <w:pStyle w:val="IOPRefs"/>
        <w:rPr>
          <w:noProof w:val="0"/>
        </w:rPr>
      </w:pPr>
      <w:r w:rsidRPr="00097D13">
        <w:t xml:space="preserve">Carlos Merlo (2017), "Millonario negocio FAKE NEWS", </w:t>
      </w:r>
      <w:r w:rsidRPr="00097D13">
        <w:rPr>
          <w:noProof w:val="0"/>
        </w:rPr>
        <w:t xml:space="preserve">Univision </w:t>
      </w:r>
      <w:proofErr w:type="spellStart"/>
      <w:r w:rsidRPr="00097D13">
        <w:rPr>
          <w:noProof w:val="0"/>
        </w:rPr>
        <w:t>Noticias</w:t>
      </w:r>
      <w:proofErr w:type="spellEnd"/>
    </w:p>
    <w:p w:rsidR="00CB2EA2" w:rsidRDefault="00FA0D57" w:rsidP="00097D13">
      <w:pPr>
        <w:pStyle w:val="IOPRefs"/>
      </w:pPr>
      <w:hyperlink r:id="rId23" w:history="1">
        <w:r w:rsidR="001C41EC" w:rsidRPr="002667E9">
          <w:rPr>
            <w:rStyle w:val="Hyperlink"/>
          </w:rPr>
          <w:t>www.politifact.com/</w:t>
        </w:r>
      </w:hyperlink>
      <w:r w:rsidR="00AE5847">
        <w:t>,</w:t>
      </w:r>
      <w:r w:rsidR="00D4194B">
        <w:t xml:space="preserve"> </w:t>
      </w:r>
      <w:hyperlink r:id="rId24" w:history="1">
        <w:r w:rsidR="0070044B" w:rsidRPr="002667E9">
          <w:rPr>
            <w:rStyle w:val="Hyperlink"/>
          </w:rPr>
          <w:t>www.factcheck.org/</w:t>
        </w:r>
      </w:hyperlink>
      <w:r w:rsidR="0070044B">
        <w:t>,</w:t>
      </w:r>
      <w:r w:rsidR="00D4194B" w:rsidRPr="00D4194B">
        <w:t xml:space="preserve"> </w:t>
      </w:r>
      <w:hyperlink r:id="rId25" w:history="1">
        <w:r w:rsidR="00D4194B" w:rsidRPr="002667E9">
          <w:rPr>
            <w:rStyle w:val="Hyperlink"/>
          </w:rPr>
          <w:t>www.snopes.com/</w:t>
        </w:r>
      </w:hyperlink>
    </w:p>
    <w:p w:rsidR="001A2004" w:rsidRDefault="00FA0D57" w:rsidP="00097D13">
      <w:pPr>
        <w:pStyle w:val="IOPRefs"/>
      </w:pPr>
      <w:hyperlink r:id="rId26" w:history="1">
        <w:r w:rsidR="001A2004">
          <w:rPr>
            <w:rStyle w:val="Hyperlink"/>
          </w:rPr>
          <w:t>http://citeseerx.ist.psu.edu/viewdoc/download?doi=10.1.1.473.7179&amp;rep=rep1&amp;type=pdf&amp;fbclid=IwAR3Q3lqbzQygOYtW6eqfSwlLi_DPOKXkzfbccWH9Tgw0rpRCQbGs01ma13Q</w:t>
        </w:r>
      </w:hyperlink>
    </w:p>
    <w:p w:rsidR="00A53679" w:rsidRDefault="00FA0D57" w:rsidP="009D3ED7">
      <w:pPr>
        <w:pStyle w:val="IOPRefs"/>
      </w:pPr>
      <w:hyperlink r:id="rId27" w:history="1">
        <w:r w:rsidR="00F106BD">
          <w:rPr>
            <w:rStyle w:val="Hyperlink"/>
          </w:rPr>
          <w:t>https://pypi.org/project/newspaper3k/</w:t>
        </w:r>
      </w:hyperlink>
    </w:p>
    <w:p w:rsidR="00C55A82" w:rsidRDefault="00C55A82" w:rsidP="00C55A82">
      <w:pPr>
        <w:pStyle w:val="IOPRefs"/>
      </w:pPr>
      <w:r>
        <w:t xml:space="preserve"> </w:t>
      </w:r>
      <w:hyperlink r:id="rId28" w:history="1">
        <w:r>
          <w:rPr>
            <w:rStyle w:val="Hyperlink"/>
          </w:rPr>
          <w:t>https://docs.python.org/3/library/urllib.html</w:t>
        </w:r>
      </w:hyperlink>
    </w:p>
    <w:p w:rsidR="00C55A82" w:rsidRDefault="00797046" w:rsidP="009D3ED7">
      <w:pPr>
        <w:pStyle w:val="IOPRefs"/>
      </w:pPr>
      <w:r>
        <w:lastRenderedPageBreak/>
        <w:t>J. Dean and M. Henzinger. Finding related pages in the World Wide Web. Computer Networks, 31(11–16):1467–1479, 1999</w:t>
      </w:r>
    </w:p>
    <w:p w:rsidR="00C55A82" w:rsidRDefault="00511660" w:rsidP="009D3ED7">
      <w:pPr>
        <w:pStyle w:val="IOPRefs"/>
      </w:pPr>
      <w:r>
        <w:t>A. Kolcz, A. Chowdhury, and J. Alspector. Improved robustness of signature-based near-replica detection via lexicon randomization. In SIGKDD 2004, pages 605–610, Aug. 2004</w:t>
      </w:r>
    </w:p>
    <w:p w:rsidR="00511660" w:rsidRDefault="000F720B" w:rsidP="009D3ED7">
      <w:pPr>
        <w:pStyle w:val="IOPRefs"/>
      </w:pPr>
      <w:r>
        <w:t>U. Manber. Finding similar files in a large file system. In Proc. 1994 USENIX Conference, pages 1–10, Jan. 1994.</w:t>
      </w:r>
    </w:p>
    <w:p w:rsidR="00CF6381" w:rsidRDefault="00CF6381" w:rsidP="00CF6381">
      <w:pPr>
        <w:pStyle w:val="IOPRefs"/>
      </w:pPr>
      <w:r w:rsidRPr="00CF6381">
        <w:t>Vosoughi, Soroush. "THE SPREAD OF TRUE AND FALSE NEWS ONLINE" (PDF). MIT Digital. Retrieved 5 March 2019.</w:t>
      </w:r>
    </w:p>
    <w:p w:rsidR="00C55A82" w:rsidRDefault="00C55A82" w:rsidP="00A77723">
      <w:pPr>
        <w:pStyle w:val="IOPRefs"/>
        <w:numPr>
          <w:ilvl w:val="0"/>
          <w:numId w:val="0"/>
        </w:numPr>
      </w:pPr>
    </w:p>
    <w:p w:rsidR="00CA443A" w:rsidRDefault="00CA443A" w:rsidP="00A21CD3">
      <w:pPr>
        <w:pStyle w:val="IOPrefs0"/>
        <w:ind w:left="0" w:firstLine="0"/>
      </w:pPr>
    </w:p>
    <w:p w:rsidR="005223F4" w:rsidRDefault="005223F4" w:rsidP="006228A2">
      <w:pPr>
        <w:pStyle w:val="IOPText"/>
        <w:ind w:firstLine="0"/>
        <w:rPr>
          <w:noProof/>
        </w:rPr>
      </w:pPr>
    </w:p>
    <w:p w:rsidR="00827F96" w:rsidRPr="00D43152" w:rsidRDefault="00827F96" w:rsidP="006228A2">
      <w:pPr>
        <w:pStyle w:val="IOPText"/>
        <w:ind w:firstLine="0"/>
        <w:rPr>
          <w:noProof/>
        </w:rPr>
      </w:pPr>
    </w:p>
    <w:sectPr w:rsidR="00827F96" w:rsidRPr="00D43152" w:rsidSect="003A5833">
      <w:headerReference w:type="default" r:id="rId29"/>
      <w:footerReference w:type="default" r:id="rId30"/>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D57" w:rsidRDefault="00FA0D57" w:rsidP="00927301">
      <w:pPr>
        <w:spacing w:after="0" w:line="240" w:lineRule="auto"/>
      </w:pPr>
      <w:r>
        <w:separator/>
      </w:r>
    </w:p>
  </w:endnote>
  <w:endnote w:type="continuationSeparator" w:id="0">
    <w:p w:rsidR="00FA0D57" w:rsidRDefault="00FA0D57"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841407"/>
      <w:docPartObj>
        <w:docPartGallery w:val="Page Numbers (Bottom of Page)"/>
        <w:docPartUnique/>
      </w:docPartObj>
    </w:sdtPr>
    <w:sdtEndPr>
      <w:rPr>
        <w:noProof/>
      </w:rPr>
    </w:sdtEndPr>
    <w:sdtContent>
      <w:p w:rsidR="009536C0" w:rsidRDefault="009536C0">
        <w:pPr>
          <w:pStyle w:val="Footer"/>
          <w:jc w:val="center"/>
        </w:pPr>
        <w:r>
          <w:ptab w:relativeTo="margin" w:alignment="left" w:leader="none"/>
        </w:r>
        <w:r w:rsidR="00C7431B">
          <w:rPr>
            <w:sz w:val="16"/>
            <w:szCs w:val="16"/>
          </w:rPr>
          <w:t>14/04/2019</w:t>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623341">
          <w:rPr>
            <w:noProof/>
            <w:sz w:val="14"/>
            <w:szCs w:val="14"/>
          </w:rPr>
          <w:t>1</w:t>
        </w:r>
        <w:r w:rsidRPr="009536C0">
          <w:rPr>
            <w:noProof/>
            <w:sz w:val="14"/>
            <w:szCs w:val="14"/>
          </w:rPr>
          <w:fldChar w:fldCharType="end"/>
        </w:r>
        <w:r>
          <w:rPr>
            <w:noProof/>
            <w:sz w:val="14"/>
            <w:szCs w:val="14"/>
          </w:rPr>
          <w:ptab w:relativeTo="margin" w:alignment="right" w:leader="none"/>
        </w:r>
        <w:r w:rsidR="00B93EF1">
          <w:rPr>
            <w:noProof/>
            <w:sz w:val="16"/>
            <w:szCs w:val="16"/>
          </w:rPr>
          <w:t xml:space="preserve"> Computer Science</w:t>
        </w:r>
        <w:r w:rsidR="00C7431B">
          <w:rPr>
            <w:noProof/>
            <w:sz w:val="16"/>
            <w:szCs w:val="16"/>
          </w:rPr>
          <w:t xml:space="preserve"> </w:t>
        </w:r>
      </w:p>
    </w:sdtContent>
  </w:sdt>
  <w:p w:rsidR="009536C0" w:rsidRDefault="00C7431B" w:rsidP="00C7431B">
    <w:pPr>
      <w:pStyle w:val="Footer"/>
      <w:tabs>
        <w:tab w:val="clear" w:pos="4513"/>
        <w:tab w:val="clear" w:pos="9026"/>
        <w:tab w:val="left" w:pos="120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16301"/>
      <w:docPartObj>
        <w:docPartGallery w:val="Page Numbers (Bottom of Page)"/>
        <w:docPartUnique/>
      </w:docPartObj>
    </w:sdtPr>
    <w:sdtEndPr>
      <w:rPr>
        <w:noProof/>
      </w:rPr>
    </w:sdtEndPr>
    <w:sdtContent>
      <w:p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176816">
          <w:rPr>
            <w:noProof/>
            <w:sz w:val="14"/>
            <w:szCs w:val="14"/>
          </w:rPr>
          <w:t>5</w:t>
        </w:r>
        <w:r w:rsidRPr="009536C0">
          <w:rPr>
            <w:noProof/>
            <w:sz w:val="14"/>
            <w:szCs w:val="14"/>
          </w:rPr>
          <w:fldChar w:fldCharType="end"/>
        </w:r>
        <w:r>
          <w:rPr>
            <w:noProof/>
            <w:sz w:val="14"/>
            <w:szCs w:val="14"/>
          </w:rPr>
          <w:ptab w:relativeTo="margin" w:alignment="right" w:leader="none"/>
        </w:r>
      </w:p>
    </w:sdtContent>
  </w:sdt>
  <w:p w:rsidR="000A33FC" w:rsidRDefault="000A3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D57" w:rsidRDefault="00FA0D57" w:rsidP="00927301">
      <w:pPr>
        <w:spacing w:after="0" w:line="240" w:lineRule="auto"/>
      </w:pPr>
      <w:r>
        <w:separator/>
      </w:r>
    </w:p>
  </w:footnote>
  <w:footnote w:type="continuationSeparator" w:id="0">
    <w:p w:rsidR="00FA0D57" w:rsidRDefault="00FA0D57" w:rsidP="009273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301" w:rsidRPr="00927301" w:rsidRDefault="00927301" w:rsidP="00927301">
    <w:pPr>
      <w:pStyle w:val="IOPHeader"/>
    </w:pPr>
    <w:r>
      <w:t>Publishing</w:t>
    </w:r>
    <w:r w:rsidR="00654D1E">
      <w:ptab w:relativeTo="margin" w:alignment="right" w:leader="none"/>
    </w:r>
    <w:r w:rsidR="006D2E28" w:rsidRPr="006D2E28">
      <w:t xml:space="preserve"> Fake and Real news detection</w:t>
    </w:r>
  </w:p>
  <w:p w:rsidR="00927301" w:rsidRPr="00654D1E" w:rsidRDefault="00654D1E">
    <w:pPr>
      <w:pStyle w:val="Header"/>
    </w:pPr>
    <w:r>
      <w:t xml:space="preserve">Journal </w:t>
    </w:r>
    <w:r w:rsidR="00137DBC">
      <w:rPr>
        <w:b/>
      </w:rPr>
      <w:t>01 Fake News</w:t>
    </w:r>
    <w:r>
      <w:t xml:space="preserve"> </w:t>
    </w:r>
    <w:r>
      <w:ptab w:relativeTo="margin" w:alignment="right" w:leader="none"/>
    </w:r>
    <w:r w:rsidR="00370847">
      <w:t>https://cs.ucy.ac.cy</w:t>
    </w:r>
    <w:r>
      <w:t>/</w:t>
    </w:r>
    <w:r w:rsidR="00370847">
      <w:t>EPL448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6C0" w:rsidRPr="00654D1E" w:rsidRDefault="009536C0" w:rsidP="009536C0">
    <w:pPr>
      <w:pStyle w:val="IOP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D1"/>
    <w:rsid w:val="000065BD"/>
    <w:rsid w:val="00006E28"/>
    <w:rsid w:val="00015F95"/>
    <w:rsid w:val="00017159"/>
    <w:rsid w:val="000172FF"/>
    <w:rsid w:val="0002267D"/>
    <w:rsid w:val="00023281"/>
    <w:rsid w:val="00025FE5"/>
    <w:rsid w:val="000340C7"/>
    <w:rsid w:val="00040439"/>
    <w:rsid w:val="000414F0"/>
    <w:rsid w:val="000434AC"/>
    <w:rsid w:val="00043679"/>
    <w:rsid w:val="0004589B"/>
    <w:rsid w:val="00050A4A"/>
    <w:rsid w:val="00050B0F"/>
    <w:rsid w:val="00052ED5"/>
    <w:rsid w:val="00061BBA"/>
    <w:rsid w:val="00071766"/>
    <w:rsid w:val="000831CE"/>
    <w:rsid w:val="000875BE"/>
    <w:rsid w:val="00097612"/>
    <w:rsid w:val="00097D13"/>
    <w:rsid w:val="000A1B58"/>
    <w:rsid w:val="000A2022"/>
    <w:rsid w:val="000A33FC"/>
    <w:rsid w:val="000A5279"/>
    <w:rsid w:val="000B2B58"/>
    <w:rsid w:val="000B709C"/>
    <w:rsid w:val="000C0EC3"/>
    <w:rsid w:val="000C1A09"/>
    <w:rsid w:val="000C2509"/>
    <w:rsid w:val="000C49DA"/>
    <w:rsid w:val="000C6AD1"/>
    <w:rsid w:val="000C6C31"/>
    <w:rsid w:val="000E5880"/>
    <w:rsid w:val="000F16B5"/>
    <w:rsid w:val="000F2233"/>
    <w:rsid w:val="000F465D"/>
    <w:rsid w:val="000F720B"/>
    <w:rsid w:val="00100F79"/>
    <w:rsid w:val="001062FC"/>
    <w:rsid w:val="001114C5"/>
    <w:rsid w:val="00113589"/>
    <w:rsid w:val="00114072"/>
    <w:rsid w:val="00115B42"/>
    <w:rsid w:val="00115E05"/>
    <w:rsid w:val="0012113E"/>
    <w:rsid w:val="001270F3"/>
    <w:rsid w:val="001277AE"/>
    <w:rsid w:val="00133094"/>
    <w:rsid w:val="00133615"/>
    <w:rsid w:val="001353CF"/>
    <w:rsid w:val="00137DBC"/>
    <w:rsid w:val="00140D9D"/>
    <w:rsid w:val="001415A3"/>
    <w:rsid w:val="0016647C"/>
    <w:rsid w:val="00170689"/>
    <w:rsid w:val="00176816"/>
    <w:rsid w:val="001846F0"/>
    <w:rsid w:val="00185B99"/>
    <w:rsid w:val="00187AEE"/>
    <w:rsid w:val="00187F01"/>
    <w:rsid w:val="001939C3"/>
    <w:rsid w:val="001952E3"/>
    <w:rsid w:val="0019671E"/>
    <w:rsid w:val="001A2004"/>
    <w:rsid w:val="001A3557"/>
    <w:rsid w:val="001A4516"/>
    <w:rsid w:val="001A5904"/>
    <w:rsid w:val="001A6149"/>
    <w:rsid w:val="001B32A3"/>
    <w:rsid w:val="001B3AD0"/>
    <w:rsid w:val="001B4DF8"/>
    <w:rsid w:val="001B5927"/>
    <w:rsid w:val="001B6BC1"/>
    <w:rsid w:val="001B7E44"/>
    <w:rsid w:val="001C285B"/>
    <w:rsid w:val="001C41EC"/>
    <w:rsid w:val="001C68E7"/>
    <w:rsid w:val="001C6EC6"/>
    <w:rsid w:val="001D2529"/>
    <w:rsid w:val="001D3E4C"/>
    <w:rsid w:val="001D3F06"/>
    <w:rsid w:val="001E1BA5"/>
    <w:rsid w:val="001E1E6E"/>
    <w:rsid w:val="001E3EA7"/>
    <w:rsid w:val="001E7B7F"/>
    <w:rsid w:val="001F2147"/>
    <w:rsid w:val="00206A3B"/>
    <w:rsid w:val="00207853"/>
    <w:rsid w:val="002142B4"/>
    <w:rsid w:val="00214316"/>
    <w:rsid w:val="00214365"/>
    <w:rsid w:val="00217FB4"/>
    <w:rsid w:val="00222246"/>
    <w:rsid w:val="0023618C"/>
    <w:rsid w:val="00236A11"/>
    <w:rsid w:val="002377DB"/>
    <w:rsid w:val="00240BD4"/>
    <w:rsid w:val="00242008"/>
    <w:rsid w:val="00245CA6"/>
    <w:rsid w:val="00251B79"/>
    <w:rsid w:val="00251B8F"/>
    <w:rsid w:val="002544A5"/>
    <w:rsid w:val="00255172"/>
    <w:rsid w:val="002566BA"/>
    <w:rsid w:val="00260D28"/>
    <w:rsid w:val="00261473"/>
    <w:rsid w:val="00261D51"/>
    <w:rsid w:val="0026339F"/>
    <w:rsid w:val="0027000F"/>
    <w:rsid w:val="00276BF2"/>
    <w:rsid w:val="002838B7"/>
    <w:rsid w:val="00284BF2"/>
    <w:rsid w:val="0029107A"/>
    <w:rsid w:val="00291925"/>
    <w:rsid w:val="00295FA8"/>
    <w:rsid w:val="002A4B00"/>
    <w:rsid w:val="002A7A86"/>
    <w:rsid w:val="002D02C6"/>
    <w:rsid w:val="002D089B"/>
    <w:rsid w:val="002D18EB"/>
    <w:rsid w:val="002D1B55"/>
    <w:rsid w:val="002D29D2"/>
    <w:rsid w:val="002D4633"/>
    <w:rsid w:val="002D47EA"/>
    <w:rsid w:val="002D6E0C"/>
    <w:rsid w:val="002D76CA"/>
    <w:rsid w:val="002D76E7"/>
    <w:rsid w:val="002E2769"/>
    <w:rsid w:val="002F4831"/>
    <w:rsid w:val="002F49F2"/>
    <w:rsid w:val="002F4F32"/>
    <w:rsid w:val="003003D7"/>
    <w:rsid w:val="00301518"/>
    <w:rsid w:val="00303657"/>
    <w:rsid w:val="003045AF"/>
    <w:rsid w:val="00311B06"/>
    <w:rsid w:val="00311FA0"/>
    <w:rsid w:val="003168F0"/>
    <w:rsid w:val="0032090F"/>
    <w:rsid w:val="00322803"/>
    <w:rsid w:val="00324093"/>
    <w:rsid w:val="00334256"/>
    <w:rsid w:val="00336EDC"/>
    <w:rsid w:val="003404C0"/>
    <w:rsid w:val="00341224"/>
    <w:rsid w:val="003412A4"/>
    <w:rsid w:val="00343529"/>
    <w:rsid w:val="0036358C"/>
    <w:rsid w:val="003679FE"/>
    <w:rsid w:val="00370847"/>
    <w:rsid w:val="003718DD"/>
    <w:rsid w:val="003727AA"/>
    <w:rsid w:val="00375AF9"/>
    <w:rsid w:val="00384B71"/>
    <w:rsid w:val="003852C8"/>
    <w:rsid w:val="00390AD5"/>
    <w:rsid w:val="00396087"/>
    <w:rsid w:val="003A2D4C"/>
    <w:rsid w:val="003A42E9"/>
    <w:rsid w:val="003A5833"/>
    <w:rsid w:val="003A5E8C"/>
    <w:rsid w:val="003B5F71"/>
    <w:rsid w:val="003C3D22"/>
    <w:rsid w:val="003C4EF5"/>
    <w:rsid w:val="003D021B"/>
    <w:rsid w:val="003D1E6D"/>
    <w:rsid w:val="003D4D8C"/>
    <w:rsid w:val="003D6062"/>
    <w:rsid w:val="003D7548"/>
    <w:rsid w:val="003E04C6"/>
    <w:rsid w:val="003E5D95"/>
    <w:rsid w:val="003E7DDC"/>
    <w:rsid w:val="003F200A"/>
    <w:rsid w:val="0040027C"/>
    <w:rsid w:val="0040200F"/>
    <w:rsid w:val="00405291"/>
    <w:rsid w:val="00407859"/>
    <w:rsid w:val="00413702"/>
    <w:rsid w:val="0041406A"/>
    <w:rsid w:val="00422FF3"/>
    <w:rsid w:val="00425BE5"/>
    <w:rsid w:val="00432039"/>
    <w:rsid w:val="00435901"/>
    <w:rsid w:val="00440CED"/>
    <w:rsid w:val="004500E4"/>
    <w:rsid w:val="00450BBC"/>
    <w:rsid w:val="00453374"/>
    <w:rsid w:val="00455DA7"/>
    <w:rsid w:val="004605BC"/>
    <w:rsid w:val="004643B6"/>
    <w:rsid w:val="004655C9"/>
    <w:rsid w:val="0047408D"/>
    <w:rsid w:val="00475ADD"/>
    <w:rsid w:val="00476043"/>
    <w:rsid w:val="004808CA"/>
    <w:rsid w:val="00481982"/>
    <w:rsid w:val="0048228A"/>
    <w:rsid w:val="00486E66"/>
    <w:rsid w:val="00490275"/>
    <w:rsid w:val="0049210F"/>
    <w:rsid w:val="00492D5C"/>
    <w:rsid w:val="0049725E"/>
    <w:rsid w:val="004A1292"/>
    <w:rsid w:val="004A3755"/>
    <w:rsid w:val="004A4D2E"/>
    <w:rsid w:val="004B0336"/>
    <w:rsid w:val="004B0F3E"/>
    <w:rsid w:val="004B28C5"/>
    <w:rsid w:val="004B59EF"/>
    <w:rsid w:val="004B6DC8"/>
    <w:rsid w:val="004C64D6"/>
    <w:rsid w:val="004C6B50"/>
    <w:rsid w:val="004C78ED"/>
    <w:rsid w:val="004D2C0F"/>
    <w:rsid w:val="004D2C3F"/>
    <w:rsid w:val="004D2D20"/>
    <w:rsid w:val="004D2E4E"/>
    <w:rsid w:val="004D30BE"/>
    <w:rsid w:val="004D4592"/>
    <w:rsid w:val="004F1E30"/>
    <w:rsid w:val="004F2B75"/>
    <w:rsid w:val="004F2D4D"/>
    <w:rsid w:val="004F5C32"/>
    <w:rsid w:val="00506A41"/>
    <w:rsid w:val="00511660"/>
    <w:rsid w:val="00514607"/>
    <w:rsid w:val="005223F4"/>
    <w:rsid w:val="0052560A"/>
    <w:rsid w:val="00532F7D"/>
    <w:rsid w:val="005335FD"/>
    <w:rsid w:val="005414A2"/>
    <w:rsid w:val="00546048"/>
    <w:rsid w:val="00547BD9"/>
    <w:rsid w:val="005507F8"/>
    <w:rsid w:val="0055274C"/>
    <w:rsid w:val="00553173"/>
    <w:rsid w:val="0055503A"/>
    <w:rsid w:val="00565319"/>
    <w:rsid w:val="005653C2"/>
    <w:rsid w:val="00571203"/>
    <w:rsid w:val="005724A3"/>
    <w:rsid w:val="00572504"/>
    <w:rsid w:val="00572737"/>
    <w:rsid w:val="0057299C"/>
    <w:rsid w:val="005755CE"/>
    <w:rsid w:val="00576D97"/>
    <w:rsid w:val="00577689"/>
    <w:rsid w:val="005811AC"/>
    <w:rsid w:val="00586931"/>
    <w:rsid w:val="00596C59"/>
    <w:rsid w:val="0059704D"/>
    <w:rsid w:val="005A6536"/>
    <w:rsid w:val="005A65F3"/>
    <w:rsid w:val="005B5C36"/>
    <w:rsid w:val="005C1B02"/>
    <w:rsid w:val="005C3E60"/>
    <w:rsid w:val="005C4720"/>
    <w:rsid w:val="005C6ECE"/>
    <w:rsid w:val="005D5A01"/>
    <w:rsid w:val="005E4383"/>
    <w:rsid w:val="005F2D7E"/>
    <w:rsid w:val="005F533E"/>
    <w:rsid w:val="00601E25"/>
    <w:rsid w:val="00602AE9"/>
    <w:rsid w:val="006031CE"/>
    <w:rsid w:val="0061210C"/>
    <w:rsid w:val="00617CD1"/>
    <w:rsid w:val="006228A2"/>
    <w:rsid w:val="00623341"/>
    <w:rsid w:val="00632DA0"/>
    <w:rsid w:val="006412D4"/>
    <w:rsid w:val="00652531"/>
    <w:rsid w:val="00653B5C"/>
    <w:rsid w:val="00654AA5"/>
    <w:rsid w:val="00654D1E"/>
    <w:rsid w:val="006572C1"/>
    <w:rsid w:val="0066063B"/>
    <w:rsid w:val="0066154F"/>
    <w:rsid w:val="006619D0"/>
    <w:rsid w:val="006622A3"/>
    <w:rsid w:val="00662331"/>
    <w:rsid w:val="00665671"/>
    <w:rsid w:val="00667DB4"/>
    <w:rsid w:val="0067071B"/>
    <w:rsid w:val="00671263"/>
    <w:rsid w:val="006740A8"/>
    <w:rsid w:val="006744F0"/>
    <w:rsid w:val="00674589"/>
    <w:rsid w:val="00677031"/>
    <w:rsid w:val="0068692C"/>
    <w:rsid w:val="00686B2B"/>
    <w:rsid w:val="006968C5"/>
    <w:rsid w:val="006976AE"/>
    <w:rsid w:val="006A397A"/>
    <w:rsid w:val="006A6123"/>
    <w:rsid w:val="006A7DE9"/>
    <w:rsid w:val="006B56AD"/>
    <w:rsid w:val="006B59B8"/>
    <w:rsid w:val="006B6200"/>
    <w:rsid w:val="006C6C5F"/>
    <w:rsid w:val="006C7624"/>
    <w:rsid w:val="006D2E28"/>
    <w:rsid w:val="006D603A"/>
    <w:rsid w:val="006E43B7"/>
    <w:rsid w:val="006E4AD4"/>
    <w:rsid w:val="006F67A3"/>
    <w:rsid w:val="006F72C0"/>
    <w:rsid w:val="006F75BA"/>
    <w:rsid w:val="0070044B"/>
    <w:rsid w:val="0070051D"/>
    <w:rsid w:val="0070632E"/>
    <w:rsid w:val="00707077"/>
    <w:rsid w:val="00710E20"/>
    <w:rsid w:val="0071581B"/>
    <w:rsid w:val="00722F27"/>
    <w:rsid w:val="00724193"/>
    <w:rsid w:val="0072764A"/>
    <w:rsid w:val="00731A3A"/>
    <w:rsid w:val="007352A2"/>
    <w:rsid w:val="00741078"/>
    <w:rsid w:val="007500B8"/>
    <w:rsid w:val="00752203"/>
    <w:rsid w:val="00756DC2"/>
    <w:rsid w:val="007679AB"/>
    <w:rsid w:val="00773633"/>
    <w:rsid w:val="00774461"/>
    <w:rsid w:val="00775D7C"/>
    <w:rsid w:val="007771F4"/>
    <w:rsid w:val="00781F70"/>
    <w:rsid w:val="007849A9"/>
    <w:rsid w:val="007933BE"/>
    <w:rsid w:val="007940BF"/>
    <w:rsid w:val="00797046"/>
    <w:rsid w:val="0079711C"/>
    <w:rsid w:val="007A4E03"/>
    <w:rsid w:val="007B2FEF"/>
    <w:rsid w:val="007B3FC7"/>
    <w:rsid w:val="007B5916"/>
    <w:rsid w:val="007C5061"/>
    <w:rsid w:val="007D1B47"/>
    <w:rsid w:val="007D7803"/>
    <w:rsid w:val="007E2A42"/>
    <w:rsid w:val="007E518A"/>
    <w:rsid w:val="007F5FA7"/>
    <w:rsid w:val="007F767B"/>
    <w:rsid w:val="0080205D"/>
    <w:rsid w:val="008064F5"/>
    <w:rsid w:val="00810235"/>
    <w:rsid w:val="00811DC9"/>
    <w:rsid w:val="00812507"/>
    <w:rsid w:val="00822A65"/>
    <w:rsid w:val="00823F77"/>
    <w:rsid w:val="00827F96"/>
    <w:rsid w:val="008311CB"/>
    <w:rsid w:val="00833A96"/>
    <w:rsid w:val="00834EF1"/>
    <w:rsid w:val="00835729"/>
    <w:rsid w:val="008417C9"/>
    <w:rsid w:val="00856411"/>
    <w:rsid w:val="00860E24"/>
    <w:rsid w:val="00867695"/>
    <w:rsid w:val="0087209E"/>
    <w:rsid w:val="0087550C"/>
    <w:rsid w:val="00887EC2"/>
    <w:rsid w:val="0089246E"/>
    <w:rsid w:val="00892DC6"/>
    <w:rsid w:val="00895C0A"/>
    <w:rsid w:val="00897CF5"/>
    <w:rsid w:val="008A203F"/>
    <w:rsid w:val="008A2C11"/>
    <w:rsid w:val="008A3916"/>
    <w:rsid w:val="008A57CA"/>
    <w:rsid w:val="008B138D"/>
    <w:rsid w:val="008B2C05"/>
    <w:rsid w:val="008B369D"/>
    <w:rsid w:val="008B411A"/>
    <w:rsid w:val="008B5706"/>
    <w:rsid w:val="008C0B8D"/>
    <w:rsid w:val="008C5F62"/>
    <w:rsid w:val="008D4A4D"/>
    <w:rsid w:val="008D4D62"/>
    <w:rsid w:val="008D59E9"/>
    <w:rsid w:val="008E0EBD"/>
    <w:rsid w:val="008F265D"/>
    <w:rsid w:val="008F2C02"/>
    <w:rsid w:val="008F4F29"/>
    <w:rsid w:val="00902AFB"/>
    <w:rsid w:val="009053CC"/>
    <w:rsid w:val="009107BD"/>
    <w:rsid w:val="00917299"/>
    <w:rsid w:val="00917E6D"/>
    <w:rsid w:val="00927301"/>
    <w:rsid w:val="0093173B"/>
    <w:rsid w:val="0093431F"/>
    <w:rsid w:val="009351B8"/>
    <w:rsid w:val="009375D0"/>
    <w:rsid w:val="0094172F"/>
    <w:rsid w:val="009427B9"/>
    <w:rsid w:val="0094302A"/>
    <w:rsid w:val="009441CF"/>
    <w:rsid w:val="00944A79"/>
    <w:rsid w:val="009523DD"/>
    <w:rsid w:val="009536C0"/>
    <w:rsid w:val="00955F78"/>
    <w:rsid w:val="00960B83"/>
    <w:rsid w:val="00962706"/>
    <w:rsid w:val="0096555D"/>
    <w:rsid w:val="0096743B"/>
    <w:rsid w:val="009733E1"/>
    <w:rsid w:val="00981AA4"/>
    <w:rsid w:val="009839EF"/>
    <w:rsid w:val="00984EFA"/>
    <w:rsid w:val="00985190"/>
    <w:rsid w:val="009852D6"/>
    <w:rsid w:val="009855F0"/>
    <w:rsid w:val="00987F90"/>
    <w:rsid w:val="009900D0"/>
    <w:rsid w:val="00990B61"/>
    <w:rsid w:val="00990CC3"/>
    <w:rsid w:val="00991C74"/>
    <w:rsid w:val="009A042C"/>
    <w:rsid w:val="009A2883"/>
    <w:rsid w:val="009A3928"/>
    <w:rsid w:val="009B3EDC"/>
    <w:rsid w:val="009C0659"/>
    <w:rsid w:val="009C4C16"/>
    <w:rsid w:val="009C6B1C"/>
    <w:rsid w:val="009D16F8"/>
    <w:rsid w:val="009D3ED7"/>
    <w:rsid w:val="009D4513"/>
    <w:rsid w:val="009D4A21"/>
    <w:rsid w:val="009E2063"/>
    <w:rsid w:val="009E66E8"/>
    <w:rsid w:val="009F02AD"/>
    <w:rsid w:val="009F0C54"/>
    <w:rsid w:val="009F3424"/>
    <w:rsid w:val="009F4298"/>
    <w:rsid w:val="009F64E2"/>
    <w:rsid w:val="009F7219"/>
    <w:rsid w:val="009F72B4"/>
    <w:rsid w:val="00A05598"/>
    <w:rsid w:val="00A1652E"/>
    <w:rsid w:val="00A21CD3"/>
    <w:rsid w:val="00A21EC8"/>
    <w:rsid w:val="00A23145"/>
    <w:rsid w:val="00A304CF"/>
    <w:rsid w:val="00A33740"/>
    <w:rsid w:val="00A37257"/>
    <w:rsid w:val="00A40AFB"/>
    <w:rsid w:val="00A44FED"/>
    <w:rsid w:val="00A464E9"/>
    <w:rsid w:val="00A4690A"/>
    <w:rsid w:val="00A53679"/>
    <w:rsid w:val="00A6432A"/>
    <w:rsid w:val="00A64F72"/>
    <w:rsid w:val="00A660E9"/>
    <w:rsid w:val="00A667CB"/>
    <w:rsid w:val="00A77723"/>
    <w:rsid w:val="00A80D31"/>
    <w:rsid w:val="00A9030A"/>
    <w:rsid w:val="00AA239F"/>
    <w:rsid w:val="00AA35EF"/>
    <w:rsid w:val="00AB0D82"/>
    <w:rsid w:val="00AB4B8C"/>
    <w:rsid w:val="00AB697A"/>
    <w:rsid w:val="00AC2280"/>
    <w:rsid w:val="00AC4873"/>
    <w:rsid w:val="00AC6BFB"/>
    <w:rsid w:val="00AD095A"/>
    <w:rsid w:val="00AD4CD0"/>
    <w:rsid w:val="00AD5E1D"/>
    <w:rsid w:val="00AE2F14"/>
    <w:rsid w:val="00AE5847"/>
    <w:rsid w:val="00AF06A8"/>
    <w:rsid w:val="00AF6A6C"/>
    <w:rsid w:val="00AF7CBC"/>
    <w:rsid w:val="00B01F2C"/>
    <w:rsid w:val="00B031B0"/>
    <w:rsid w:val="00B1142D"/>
    <w:rsid w:val="00B2068A"/>
    <w:rsid w:val="00B20B8E"/>
    <w:rsid w:val="00B21BCC"/>
    <w:rsid w:val="00B21D15"/>
    <w:rsid w:val="00B22A63"/>
    <w:rsid w:val="00B23A5E"/>
    <w:rsid w:val="00B31D49"/>
    <w:rsid w:val="00B34297"/>
    <w:rsid w:val="00B35650"/>
    <w:rsid w:val="00B36086"/>
    <w:rsid w:val="00B361E9"/>
    <w:rsid w:val="00B37012"/>
    <w:rsid w:val="00B41A28"/>
    <w:rsid w:val="00B424CF"/>
    <w:rsid w:val="00B42914"/>
    <w:rsid w:val="00B44F5B"/>
    <w:rsid w:val="00B464C6"/>
    <w:rsid w:val="00B5231F"/>
    <w:rsid w:val="00B53675"/>
    <w:rsid w:val="00B54A82"/>
    <w:rsid w:val="00B54BF1"/>
    <w:rsid w:val="00B5540E"/>
    <w:rsid w:val="00B600AE"/>
    <w:rsid w:val="00B622BD"/>
    <w:rsid w:val="00B639B3"/>
    <w:rsid w:val="00B63AF9"/>
    <w:rsid w:val="00B70E39"/>
    <w:rsid w:val="00B7492E"/>
    <w:rsid w:val="00B753D7"/>
    <w:rsid w:val="00B7586C"/>
    <w:rsid w:val="00B76558"/>
    <w:rsid w:val="00B84573"/>
    <w:rsid w:val="00B86263"/>
    <w:rsid w:val="00B868F3"/>
    <w:rsid w:val="00B9359B"/>
    <w:rsid w:val="00B93EF1"/>
    <w:rsid w:val="00B96559"/>
    <w:rsid w:val="00BA2D69"/>
    <w:rsid w:val="00BB4C7D"/>
    <w:rsid w:val="00BB619B"/>
    <w:rsid w:val="00BC43A3"/>
    <w:rsid w:val="00BC7165"/>
    <w:rsid w:val="00BC7B2B"/>
    <w:rsid w:val="00BD3667"/>
    <w:rsid w:val="00BE1A7F"/>
    <w:rsid w:val="00BE3560"/>
    <w:rsid w:val="00BE3E3B"/>
    <w:rsid w:val="00BE4E2E"/>
    <w:rsid w:val="00BE6FFF"/>
    <w:rsid w:val="00BF2608"/>
    <w:rsid w:val="00BF3FBE"/>
    <w:rsid w:val="00BF6B8A"/>
    <w:rsid w:val="00BF6CCE"/>
    <w:rsid w:val="00C06CA6"/>
    <w:rsid w:val="00C06CE6"/>
    <w:rsid w:val="00C157DC"/>
    <w:rsid w:val="00C16FE2"/>
    <w:rsid w:val="00C17CA1"/>
    <w:rsid w:val="00C20F6B"/>
    <w:rsid w:val="00C22BDA"/>
    <w:rsid w:val="00C260D4"/>
    <w:rsid w:val="00C2772C"/>
    <w:rsid w:val="00C309E8"/>
    <w:rsid w:val="00C40DA1"/>
    <w:rsid w:val="00C423CB"/>
    <w:rsid w:val="00C53DB2"/>
    <w:rsid w:val="00C5515D"/>
    <w:rsid w:val="00C55A82"/>
    <w:rsid w:val="00C566B3"/>
    <w:rsid w:val="00C605BF"/>
    <w:rsid w:val="00C60926"/>
    <w:rsid w:val="00C6345A"/>
    <w:rsid w:val="00C64104"/>
    <w:rsid w:val="00C709E9"/>
    <w:rsid w:val="00C7188F"/>
    <w:rsid w:val="00C7431B"/>
    <w:rsid w:val="00C7501F"/>
    <w:rsid w:val="00C775B0"/>
    <w:rsid w:val="00C8013A"/>
    <w:rsid w:val="00C81B37"/>
    <w:rsid w:val="00C86BDE"/>
    <w:rsid w:val="00C9253C"/>
    <w:rsid w:val="00C9445F"/>
    <w:rsid w:val="00C964CD"/>
    <w:rsid w:val="00CA443A"/>
    <w:rsid w:val="00CB115F"/>
    <w:rsid w:val="00CB1F3E"/>
    <w:rsid w:val="00CB2EA2"/>
    <w:rsid w:val="00CB3CAB"/>
    <w:rsid w:val="00CB3EF4"/>
    <w:rsid w:val="00CB4F42"/>
    <w:rsid w:val="00CC7AE2"/>
    <w:rsid w:val="00CD4B32"/>
    <w:rsid w:val="00CE2618"/>
    <w:rsid w:val="00CE7815"/>
    <w:rsid w:val="00CF21E4"/>
    <w:rsid w:val="00CF2583"/>
    <w:rsid w:val="00CF2D5A"/>
    <w:rsid w:val="00CF6381"/>
    <w:rsid w:val="00D0141E"/>
    <w:rsid w:val="00D04099"/>
    <w:rsid w:val="00D06E9C"/>
    <w:rsid w:val="00D24021"/>
    <w:rsid w:val="00D3348E"/>
    <w:rsid w:val="00D35896"/>
    <w:rsid w:val="00D40C1A"/>
    <w:rsid w:val="00D41024"/>
    <w:rsid w:val="00D4194B"/>
    <w:rsid w:val="00D43152"/>
    <w:rsid w:val="00D4656B"/>
    <w:rsid w:val="00D60823"/>
    <w:rsid w:val="00D62E81"/>
    <w:rsid w:val="00D64E1F"/>
    <w:rsid w:val="00D65ABF"/>
    <w:rsid w:val="00D70A4D"/>
    <w:rsid w:val="00D70E49"/>
    <w:rsid w:val="00D73E30"/>
    <w:rsid w:val="00D74B07"/>
    <w:rsid w:val="00D9493C"/>
    <w:rsid w:val="00D964A2"/>
    <w:rsid w:val="00DA0EDF"/>
    <w:rsid w:val="00DA4187"/>
    <w:rsid w:val="00DB2B60"/>
    <w:rsid w:val="00DB3D54"/>
    <w:rsid w:val="00DB43A3"/>
    <w:rsid w:val="00DB45DA"/>
    <w:rsid w:val="00DC3E1E"/>
    <w:rsid w:val="00DC4831"/>
    <w:rsid w:val="00DC70EB"/>
    <w:rsid w:val="00DC7A44"/>
    <w:rsid w:val="00DC7AE4"/>
    <w:rsid w:val="00DD3487"/>
    <w:rsid w:val="00DD3C43"/>
    <w:rsid w:val="00DD3ECC"/>
    <w:rsid w:val="00DD43B2"/>
    <w:rsid w:val="00DD6532"/>
    <w:rsid w:val="00DE134B"/>
    <w:rsid w:val="00DE3023"/>
    <w:rsid w:val="00DE5492"/>
    <w:rsid w:val="00DF117D"/>
    <w:rsid w:val="00DF196C"/>
    <w:rsid w:val="00DF290E"/>
    <w:rsid w:val="00DF4D22"/>
    <w:rsid w:val="00DF6E94"/>
    <w:rsid w:val="00DF709F"/>
    <w:rsid w:val="00E0539A"/>
    <w:rsid w:val="00E05403"/>
    <w:rsid w:val="00E06F87"/>
    <w:rsid w:val="00E07588"/>
    <w:rsid w:val="00E07F5B"/>
    <w:rsid w:val="00E10865"/>
    <w:rsid w:val="00E122AA"/>
    <w:rsid w:val="00E20803"/>
    <w:rsid w:val="00E24563"/>
    <w:rsid w:val="00E32BDB"/>
    <w:rsid w:val="00E35EA4"/>
    <w:rsid w:val="00E4127C"/>
    <w:rsid w:val="00E45EF1"/>
    <w:rsid w:val="00E5050F"/>
    <w:rsid w:val="00E52B27"/>
    <w:rsid w:val="00E539A1"/>
    <w:rsid w:val="00E56346"/>
    <w:rsid w:val="00E60126"/>
    <w:rsid w:val="00E609D1"/>
    <w:rsid w:val="00E65BD8"/>
    <w:rsid w:val="00E677DE"/>
    <w:rsid w:val="00E75126"/>
    <w:rsid w:val="00E756E2"/>
    <w:rsid w:val="00E758D7"/>
    <w:rsid w:val="00E80622"/>
    <w:rsid w:val="00E80634"/>
    <w:rsid w:val="00E81C7E"/>
    <w:rsid w:val="00E82F5B"/>
    <w:rsid w:val="00E86050"/>
    <w:rsid w:val="00E86991"/>
    <w:rsid w:val="00E87858"/>
    <w:rsid w:val="00E943BF"/>
    <w:rsid w:val="00E96767"/>
    <w:rsid w:val="00EA02AA"/>
    <w:rsid w:val="00EA3373"/>
    <w:rsid w:val="00EA56AD"/>
    <w:rsid w:val="00EB0DC2"/>
    <w:rsid w:val="00EB3D05"/>
    <w:rsid w:val="00EB6021"/>
    <w:rsid w:val="00EB6B2A"/>
    <w:rsid w:val="00EB7AB7"/>
    <w:rsid w:val="00EC1CE7"/>
    <w:rsid w:val="00EC5A20"/>
    <w:rsid w:val="00EC5D32"/>
    <w:rsid w:val="00ED2339"/>
    <w:rsid w:val="00ED38FA"/>
    <w:rsid w:val="00EE496A"/>
    <w:rsid w:val="00EE502D"/>
    <w:rsid w:val="00EE744E"/>
    <w:rsid w:val="00EF2C14"/>
    <w:rsid w:val="00EF3438"/>
    <w:rsid w:val="00EF41E6"/>
    <w:rsid w:val="00EF4C9F"/>
    <w:rsid w:val="00F106BD"/>
    <w:rsid w:val="00F20CEB"/>
    <w:rsid w:val="00F23E39"/>
    <w:rsid w:val="00F24F27"/>
    <w:rsid w:val="00F300F9"/>
    <w:rsid w:val="00F346DF"/>
    <w:rsid w:val="00F35C3A"/>
    <w:rsid w:val="00F36519"/>
    <w:rsid w:val="00F37918"/>
    <w:rsid w:val="00F407FE"/>
    <w:rsid w:val="00F43270"/>
    <w:rsid w:val="00F4349D"/>
    <w:rsid w:val="00F47153"/>
    <w:rsid w:val="00F47D12"/>
    <w:rsid w:val="00F57F2A"/>
    <w:rsid w:val="00F6188F"/>
    <w:rsid w:val="00F62BB2"/>
    <w:rsid w:val="00F65B8A"/>
    <w:rsid w:val="00F65D91"/>
    <w:rsid w:val="00F721CA"/>
    <w:rsid w:val="00F73E1A"/>
    <w:rsid w:val="00F74254"/>
    <w:rsid w:val="00F745BF"/>
    <w:rsid w:val="00F74DAA"/>
    <w:rsid w:val="00F74FA4"/>
    <w:rsid w:val="00F75930"/>
    <w:rsid w:val="00F7788E"/>
    <w:rsid w:val="00F80C79"/>
    <w:rsid w:val="00F81046"/>
    <w:rsid w:val="00F812BF"/>
    <w:rsid w:val="00F92FCD"/>
    <w:rsid w:val="00F94F70"/>
    <w:rsid w:val="00F95787"/>
    <w:rsid w:val="00F95A39"/>
    <w:rsid w:val="00FA0D57"/>
    <w:rsid w:val="00FB1A1C"/>
    <w:rsid w:val="00FB3C0C"/>
    <w:rsid w:val="00FC4F99"/>
    <w:rsid w:val="00FC5C37"/>
    <w:rsid w:val="00FC5D16"/>
    <w:rsid w:val="00FC5DB7"/>
    <w:rsid w:val="00FD0CA4"/>
    <w:rsid w:val="00FD1174"/>
    <w:rsid w:val="00FD2F61"/>
    <w:rsid w:val="00FD4333"/>
    <w:rsid w:val="00FD52DF"/>
    <w:rsid w:val="00FE182A"/>
    <w:rsid w:val="00FE6919"/>
    <w:rsid w:val="00FF2FC7"/>
    <w:rsid w:val="00FF7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Hyperlink">
    <w:name w:val="Hyperlink"/>
    <w:basedOn w:val="DefaultParagraphFont"/>
    <w:uiPriority w:val="99"/>
    <w:unhideWhenUsed/>
    <w:rsid w:val="00261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427855">
      <w:bodyDiv w:val="1"/>
      <w:marLeft w:val="0"/>
      <w:marRight w:val="0"/>
      <w:marTop w:val="0"/>
      <w:marBottom w:val="0"/>
      <w:divBdr>
        <w:top w:val="none" w:sz="0" w:space="0" w:color="auto"/>
        <w:left w:val="none" w:sz="0" w:space="0" w:color="auto"/>
        <w:bottom w:val="none" w:sz="0" w:space="0" w:color="auto"/>
        <w:right w:val="none" w:sz="0" w:space="0" w:color="auto"/>
      </w:divBdr>
    </w:div>
    <w:div w:id="1862086675">
      <w:bodyDiv w:val="1"/>
      <w:marLeft w:val="0"/>
      <w:marRight w:val="0"/>
      <w:marTop w:val="0"/>
      <w:marBottom w:val="0"/>
      <w:divBdr>
        <w:top w:val="none" w:sz="0" w:space="0" w:color="auto"/>
        <w:left w:val="none" w:sz="0" w:space="0" w:color="auto"/>
        <w:bottom w:val="none" w:sz="0" w:space="0" w:color="auto"/>
        <w:right w:val="none" w:sz="0" w:space="0" w:color="auto"/>
      </w:divBdr>
      <w:divsChild>
        <w:div w:id="9913725">
          <w:marLeft w:val="0"/>
          <w:marRight w:val="0"/>
          <w:marTop w:val="15"/>
          <w:marBottom w:val="15"/>
          <w:divBdr>
            <w:top w:val="none" w:sz="0" w:space="0" w:color="auto"/>
            <w:left w:val="none" w:sz="0" w:space="0" w:color="auto"/>
            <w:bottom w:val="none" w:sz="0" w:space="0" w:color="auto"/>
            <w:right w:val="none" w:sz="0" w:space="0" w:color="auto"/>
          </w:divBdr>
          <w:divsChild>
            <w:div w:id="905451949">
              <w:marLeft w:val="0"/>
              <w:marRight w:val="0"/>
              <w:marTop w:val="0"/>
              <w:marBottom w:val="0"/>
              <w:divBdr>
                <w:top w:val="none" w:sz="0" w:space="0" w:color="auto"/>
                <w:left w:val="none" w:sz="0" w:space="0" w:color="auto"/>
                <w:bottom w:val="none" w:sz="0" w:space="0" w:color="auto"/>
                <w:right w:val="none" w:sz="0" w:space="0" w:color="auto"/>
              </w:divBdr>
            </w:div>
          </w:divsChild>
        </w:div>
        <w:div w:id="307245670">
          <w:marLeft w:val="0"/>
          <w:marRight w:val="0"/>
          <w:marTop w:val="15"/>
          <w:marBottom w:val="15"/>
          <w:divBdr>
            <w:top w:val="none" w:sz="0" w:space="0" w:color="auto"/>
            <w:left w:val="none" w:sz="0" w:space="0" w:color="auto"/>
            <w:bottom w:val="none" w:sz="0" w:space="0" w:color="auto"/>
            <w:right w:val="none" w:sz="0" w:space="0" w:color="auto"/>
          </w:divBdr>
          <w:divsChild>
            <w:div w:id="1716344435">
              <w:marLeft w:val="0"/>
              <w:marRight w:val="0"/>
              <w:marTop w:val="0"/>
              <w:marBottom w:val="0"/>
              <w:divBdr>
                <w:top w:val="none" w:sz="0" w:space="0" w:color="auto"/>
                <w:left w:val="none" w:sz="0" w:space="0" w:color="auto"/>
                <w:bottom w:val="none" w:sz="0" w:space="0" w:color="auto"/>
                <w:right w:val="none" w:sz="0" w:space="0" w:color="auto"/>
              </w:divBdr>
            </w:div>
          </w:divsChild>
        </w:div>
        <w:div w:id="220138186">
          <w:marLeft w:val="0"/>
          <w:marRight w:val="0"/>
          <w:marTop w:val="15"/>
          <w:marBottom w:val="15"/>
          <w:divBdr>
            <w:top w:val="none" w:sz="0" w:space="0" w:color="auto"/>
            <w:left w:val="none" w:sz="0" w:space="0" w:color="auto"/>
            <w:bottom w:val="none" w:sz="0" w:space="0" w:color="auto"/>
            <w:right w:val="none" w:sz="0" w:space="0" w:color="auto"/>
          </w:divBdr>
          <w:divsChild>
            <w:div w:id="1054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ons04@cs.ucy.ac.cy"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citeseerx.ist.psu.edu/viewdoc/download?doi=10.1.1.473.7179&amp;rep=rep1&amp;type=pdf&amp;fbclid=IwAR3Q3lqbzQygOYtW6eqfSwlLi_DPOKXkzfbccWH9Tgw0rpRCQbGs01ma13Q"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hyperlink" Target="http://www.snopes.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factcheck.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politifact.com/" TargetMode="External"/><Relationship Id="rId28" Type="http://schemas.openxmlformats.org/officeDocument/2006/relationships/hyperlink" Target="https://docs.python.org/3/library/urllib.html" TargetMode="External"/><Relationship Id="rId10" Type="http://schemas.openxmlformats.org/officeDocument/2006/relationships/hyperlink" Target="mailto:lkrist01@cs.ucy.ac.cy"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alexa05@cs.ucy.ac.cy" TargetMode="External"/><Relationship Id="rId14" Type="http://schemas.openxmlformats.org/officeDocument/2006/relationships/image" Target="media/image2.png"/><Relationship Id="rId22" Type="http://schemas.openxmlformats.org/officeDocument/2006/relationships/hyperlink" Target="http://code.google.com/p/simhash/" TargetMode="External"/><Relationship Id="rId27" Type="http://schemas.openxmlformats.org/officeDocument/2006/relationships/hyperlink" Target="https://pypi.org/project/newspaper3k/"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t>Precision</a:t>
            </a:r>
            <a:r>
              <a:rPr lang="en-GB" sz="1100" baseline="0"/>
              <a:t> and Recall vs bit threshhold </a:t>
            </a:r>
            <a:endParaRPr lang="en-GB" sz="1100"/>
          </a:p>
        </c:rich>
      </c:tx>
      <c:layout>
        <c:manualLayout>
          <c:xMode val="edge"/>
          <c:yMode val="edge"/>
          <c:x val="0.16955443256160144"/>
          <c:y val="3.27118089630356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14941042817408"/>
          <c:y val="0.18096018174371972"/>
          <c:w val="0.81324401613977371"/>
          <c:h val="0.54454858991497501"/>
        </c:manualLayout>
      </c:layout>
      <c:lineChart>
        <c:grouping val="standard"/>
        <c:varyColors val="0"/>
        <c:ser>
          <c:idx val="0"/>
          <c:order val="0"/>
          <c:tx>
            <c:strRef>
              <c:f>Sheet1!$B$1</c:f>
              <c:strCache>
                <c:ptCount val="1"/>
                <c:pt idx="0">
                  <c:v>Precision</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0.93</c:v>
                </c:pt>
                <c:pt idx="1">
                  <c:v>0.85</c:v>
                </c:pt>
                <c:pt idx="2">
                  <c:v>0.84</c:v>
                </c:pt>
                <c:pt idx="3">
                  <c:v>0.75</c:v>
                </c:pt>
                <c:pt idx="4">
                  <c:v>0.76</c:v>
                </c:pt>
                <c:pt idx="5">
                  <c:v>0.59</c:v>
                </c:pt>
                <c:pt idx="6">
                  <c:v>0.43</c:v>
                </c:pt>
                <c:pt idx="7">
                  <c:v>0.38</c:v>
                </c:pt>
                <c:pt idx="8">
                  <c:v>0.32</c:v>
                </c:pt>
                <c:pt idx="9">
                  <c:v>0.3</c:v>
                </c:pt>
              </c:numCache>
            </c:numRef>
          </c:val>
          <c:smooth val="0"/>
        </c:ser>
        <c:ser>
          <c:idx val="1"/>
          <c:order val="1"/>
          <c:tx>
            <c:strRef>
              <c:f>Sheet1!$C$1</c:f>
              <c:strCache>
                <c:ptCount val="1"/>
                <c:pt idx="0">
                  <c:v>Recall</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0.28999999999999998</c:v>
                </c:pt>
                <c:pt idx="1">
                  <c:v>0.53</c:v>
                </c:pt>
                <c:pt idx="2">
                  <c:v>0.6</c:v>
                </c:pt>
                <c:pt idx="3">
                  <c:v>0.7</c:v>
                </c:pt>
                <c:pt idx="4">
                  <c:v>0.75</c:v>
                </c:pt>
                <c:pt idx="5">
                  <c:v>0.88</c:v>
                </c:pt>
                <c:pt idx="6">
                  <c:v>0.98499999999999999</c:v>
                </c:pt>
                <c:pt idx="7">
                  <c:v>0.99</c:v>
                </c:pt>
                <c:pt idx="8">
                  <c:v>0.99099999999999999</c:v>
                </c:pt>
                <c:pt idx="9">
                  <c:v>1</c:v>
                </c:pt>
              </c:numCache>
            </c:numRef>
          </c:val>
          <c:smooth val="0"/>
        </c:ser>
        <c:ser>
          <c:idx val="2"/>
          <c:order val="2"/>
          <c:tx>
            <c:strRef>
              <c:f>Sheet1!$E$1</c:f>
              <c:strCache>
                <c:ptCount val="1"/>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Sheet1!$E$2:$E$5</c:f>
              <c:numCache>
                <c:formatCode>General</c:formatCode>
                <c:ptCount val="4"/>
              </c:numCache>
            </c:numRef>
          </c:val>
          <c:smooth val="0"/>
        </c:ser>
        <c:dLbls>
          <c:showLegendKey val="0"/>
          <c:showVal val="0"/>
          <c:showCatName val="0"/>
          <c:showSerName val="0"/>
          <c:showPercent val="0"/>
          <c:showBubbleSize val="0"/>
        </c:dLbls>
        <c:smooth val="0"/>
        <c:axId val="-665685904"/>
        <c:axId val="-665685360"/>
      </c:lineChart>
      <c:catAx>
        <c:axId val="-66568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85360"/>
        <c:crosses val="autoZero"/>
        <c:auto val="1"/>
        <c:lblAlgn val="ctr"/>
        <c:lblOffset val="100"/>
        <c:noMultiLvlLbl val="0"/>
      </c:catAx>
      <c:valAx>
        <c:axId val="-66568536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precision &amp; 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85904"/>
        <c:crosses val="autoZero"/>
        <c:crossBetween val="between"/>
        <c:majorUnit val="0.1"/>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8B1E5-F1BF-4EBA-B399-2F3034B26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589</TotalTime>
  <Pages>5</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Kristian Litsi</cp:lastModifiedBy>
  <cp:revision>684</cp:revision>
  <dcterms:created xsi:type="dcterms:W3CDTF">2019-04-11T15:39:00Z</dcterms:created>
  <dcterms:modified xsi:type="dcterms:W3CDTF">2019-04-13T14:09:00Z</dcterms:modified>
</cp:coreProperties>
</file>